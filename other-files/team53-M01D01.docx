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AB67" w14:textId="0AB6E49F" w:rsidR="008C1C75" w:rsidRDefault="00780B16" w:rsidP="00C428F1">
      <w:pPr>
        <w:pStyle w:val="Title"/>
        <w:spacing w:line="360" w:lineRule="auto"/>
      </w:pPr>
      <w:sdt>
        <w:sdtPr>
          <w:alias w:val="Title"/>
          <w:tag w:val=""/>
          <w:id w:val="726351117"/>
          <w:placeholder>
            <w:docPart w:val="97BD0B1BB121E24182648499466E9AA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27FD0">
            <w:t xml:space="preserve">Agile Team Project 2022 </w:t>
          </w:r>
          <w:r w:rsidR="00ED748D">
            <w:t>–</w:t>
          </w:r>
          <w:r w:rsidR="00A27FD0">
            <w:t xml:space="preserve"> </w:t>
          </w:r>
          <w:r w:rsidR="00ED748D">
            <w:t>06 30205</w:t>
          </w:r>
          <w:r w:rsidR="00A27FD0">
            <w:br/>
            <w:t>Shared Meeting Diary</w:t>
          </w:r>
          <w:r w:rsidR="00A27FD0">
            <w:br/>
            <w:t>te</w:t>
          </w:r>
          <w:r w:rsidR="00ED748D">
            <w:t>am ai 53-21</w:t>
          </w:r>
        </w:sdtContent>
      </w:sdt>
    </w:p>
    <w:p w14:paraId="21ACCE94" w14:textId="77777777" w:rsidR="009B4E6C" w:rsidRDefault="009B4E6C" w:rsidP="00C428F1">
      <w:pPr>
        <w:spacing w:line="360" w:lineRule="auto"/>
        <w:ind w:firstLine="0"/>
      </w:pPr>
    </w:p>
    <w:p w14:paraId="38C087BF" w14:textId="58828172" w:rsidR="009B4E6C" w:rsidRDefault="009B4E6C" w:rsidP="00C428F1">
      <w:pPr>
        <w:spacing w:line="360" w:lineRule="auto"/>
        <w:ind w:firstLine="0"/>
        <w:jc w:val="center"/>
      </w:pPr>
      <w:r>
        <w:t>Daniel Silvester</w:t>
      </w:r>
    </w:p>
    <w:p w14:paraId="1095B83B" w14:textId="7D7DC746" w:rsidR="009B4E6C" w:rsidRDefault="009B4E6C" w:rsidP="00C428F1">
      <w:pPr>
        <w:spacing w:line="360" w:lineRule="auto"/>
        <w:ind w:firstLine="0"/>
        <w:jc w:val="center"/>
      </w:pPr>
      <w:proofErr w:type="spellStart"/>
      <w:r>
        <w:t>Mosfirat</w:t>
      </w:r>
      <w:proofErr w:type="spellEnd"/>
      <w:r>
        <w:t xml:space="preserve"> Nasreen</w:t>
      </w:r>
    </w:p>
    <w:p w14:paraId="5D52BB85" w14:textId="4B2409B4" w:rsidR="009B4E6C" w:rsidRDefault="00A3539E" w:rsidP="00C428F1">
      <w:pPr>
        <w:spacing w:line="360" w:lineRule="auto"/>
        <w:ind w:firstLine="0"/>
        <w:jc w:val="center"/>
      </w:pPr>
      <w:r>
        <w:t xml:space="preserve">Omar </w:t>
      </w:r>
      <w:proofErr w:type="spellStart"/>
      <w:r>
        <w:t>Elalfy</w:t>
      </w:r>
      <w:proofErr w:type="spellEnd"/>
    </w:p>
    <w:p w14:paraId="40952B56" w14:textId="4C969890" w:rsidR="00A3539E" w:rsidRDefault="00A3539E" w:rsidP="00C428F1">
      <w:pPr>
        <w:spacing w:line="360" w:lineRule="auto"/>
        <w:ind w:firstLine="0"/>
        <w:jc w:val="center"/>
      </w:pPr>
      <w:r>
        <w:t>Tom Ashton</w:t>
      </w:r>
    </w:p>
    <w:p w14:paraId="4867A900" w14:textId="2E9DC0B3" w:rsidR="00A3539E" w:rsidRDefault="00A3539E" w:rsidP="00C428F1">
      <w:pPr>
        <w:spacing w:line="360" w:lineRule="auto"/>
        <w:ind w:firstLine="0"/>
        <w:jc w:val="center"/>
      </w:pPr>
      <w:proofErr w:type="spellStart"/>
      <w:r>
        <w:t>Anotida</w:t>
      </w:r>
      <w:proofErr w:type="spellEnd"/>
      <w:r>
        <w:t xml:space="preserve"> </w:t>
      </w:r>
      <w:proofErr w:type="spellStart"/>
      <w:r>
        <w:t>Ntini</w:t>
      </w:r>
      <w:proofErr w:type="spellEnd"/>
    </w:p>
    <w:p w14:paraId="74F64C45" w14:textId="6A2FA335" w:rsidR="004044EB" w:rsidRDefault="004044EB" w:rsidP="00C428F1">
      <w:pPr>
        <w:spacing w:line="360" w:lineRule="auto"/>
        <w:ind w:firstLine="0"/>
        <w:jc w:val="center"/>
      </w:pPr>
      <w:proofErr w:type="spellStart"/>
      <w:r>
        <w:t>Wanpeng</w:t>
      </w:r>
      <w:proofErr w:type="spellEnd"/>
      <w:r>
        <w:t xml:space="preserve"> Zou (Ryan)?</w:t>
      </w:r>
    </w:p>
    <w:p w14:paraId="62DBE1D1" w14:textId="77777777" w:rsidR="00A3539E" w:rsidRDefault="00A3539E" w:rsidP="00077A65">
      <w:pPr>
        <w:ind w:firstLine="0"/>
        <w:jc w:val="center"/>
      </w:pPr>
    </w:p>
    <w:p w14:paraId="66700492"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26C5397" w14:textId="77777777" w:rsidR="008C1C75" w:rsidRDefault="00CE59D0">
          <w:pPr>
            <w:pStyle w:val="TOCHeading"/>
          </w:pPr>
          <w:r>
            <w:rPr>
              <w:lang w:val="en-GB" w:bidi="en-GB"/>
            </w:rPr>
            <w:t>Table of Contents</w:t>
          </w:r>
        </w:p>
        <w:p w14:paraId="04D62D8A" w14:textId="570AE901" w:rsidR="00A56FF3" w:rsidRDefault="00CE59D0">
          <w:pPr>
            <w:pStyle w:val="TOC2"/>
            <w:tabs>
              <w:tab w:val="right" w:leader="dot" w:pos="9016"/>
            </w:tabs>
            <w:rPr>
              <w:noProof/>
              <w:kern w:val="0"/>
              <w:lang w:val="en-GB"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95305064" w:history="1">
            <w:r w:rsidR="00A56FF3" w:rsidRPr="00F755EF">
              <w:rPr>
                <w:rStyle w:val="Hyperlink"/>
                <w:noProof/>
              </w:rPr>
              <w:t>01-02-2022</w:t>
            </w:r>
            <w:r w:rsidR="00A56FF3">
              <w:rPr>
                <w:noProof/>
                <w:webHidden/>
              </w:rPr>
              <w:tab/>
            </w:r>
            <w:r w:rsidR="00A56FF3">
              <w:rPr>
                <w:noProof/>
                <w:webHidden/>
              </w:rPr>
              <w:fldChar w:fldCharType="begin"/>
            </w:r>
            <w:r w:rsidR="00A56FF3">
              <w:rPr>
                <w:noProof/>
                <w:webHidden/>
              </w:rPr>
              <w:instrText xml:space="preserve"> PAGEREF _Toc95305064 \h </w:instrText>
            </w:r>
            <w:r w:rsidR="00A56FF3">
              <w:rPr>
                <w:noProof/>
                <w:webHidden/>
              </w:rPr>
            </w:r>
            <w:r w:rsidR="00A56FF3">
              <w:rPr>
                <w:noProof/>
                <w:webHidden/>
              </w:rPr>
              <w:fldChar w:fldCharType="separate"/>
            </w:r>
            <w:r w:rsidR="00A56FF3">
              <w:rPr>
                <w:noProof/>
                <w:webHidden/>
              </w:rPr>
              <w:t>3</w:t>
            </w:r>
            <w:r w:rsidR="00A56FF3">
              <w:rPr>
                <w:noProof/>
                <w:webHidden/>
              </w:rPr>
              <w:fldChar w:fldCharType="end"/>
            </w:r>
          </w:hyperlink>
        </w:p>
        <w:p w14:paraId="279DAF12" w14:textId="60AA7761" w:rsidR="00A56FF3" w:rsidRDefault="00780B16">
          <w:pPr>
            <w:pStyle w:val="TOC2"/>
            <w:tabs>
              <w:tab w:val="right" w:leader="dot" w:pos="9016"/>
            </w:tabs>
            <w:rPr>
              <w:noProof/>
              <w:kern w:val="0"/>
              <w:lang w:val="en-GB" w:eastAsia="en-GB"/>
            </w:rPr>
          </w:pPr>
          <w:hyperlink w:anchor="_Toc95305065" w:history="1">
            <w:r w:rsidR="00A56FF3" w:rsidRPr="00F755EF">
              <w:rPr>
                <w:rStyle w:val="Hyperlink"/>
                <w:noProof/>
              </w:rPr>
              <w:t>02-02-2022</w:t>
            </w:r>
            <w:r w:rsidR="00A56FF3">
              <w:rPr>
                <w:noProof/>
                <w:webHidden/>
              </w:rPr>
              <w:tab/>
            </w:r>
            <w:r w:rsidR="00A56FF3">
              <w:rPr>
                <w:noProof/>
                <w:webHidden/>
              </w:rPr>
              <w:fldChar w:fldCharType="begin"/>
            </w:r>
            <w:r w:rsidR="00A56FF3">
              <w:rPr>
                <w:noProof/>
                <w:webHidden/>
              </w:rPr>
              <w:instrText xml:space="preserve"> PAGEREF _Toc95305065 \h </w:instrText>
            </w:r>
            <w:r w:rsidR="00A56FF3">
              <w:rPr>
                <w:noProof/>
                <w:webHidden/>
              </w:rPr>
            </w:r>
            <w:r w:rsidR="00A56FF3">
              <w:rPr>
                <w:noProof/>
                <w:webHidden/>
              </w:rPr>
              <w:fldChar w:fldCharType="separate"/>
            </w:r>
            <w:r w:rsidR="00A56FF3">
              <w:rPr>
                <w:noProof/>
                <w:webHidden/>
              </w:rPr>
              <w:t>3</w:t>
            </w:r>
            <w:r w:rsidR="00A56FF3">
              <w:rPr>
                <w:noProof/>
                <w:webHidden/>
              </w:rPr>
              <w:fldChar w:fldCharType="end"/>
            </w:r>
          </w:hyperlink>
        </w:p>
        <w:p w14:paraId="67521842" w14:textId="7BCEBF04" w:rsidR="00A56FF3" w:rsidRDefault="00780B16">
          <w:pPr>
            <w:pStyle w:val="TOC2"/>
            <w:tabs>
              <w:tab w:val="right" w:leader="dot" w:pos="9016"/>
            </w:tabs>
            <w:rPr>
              <w:noProof/>
              <w:kern w:val="0"/>
              <w:lang w:val="en-GB" w:eastAsia="en-GB"/>
            </w:rPr>
          </w:pPr>
          <w:hyperlink w:anchor="_Toc95305066" w:history="1">
            <w:r w:rsidR="00A56FF3" w:rsidRPr="00F755EF">
              <w:rPr>
                <w:rStyle w:val="Hyperlink"/>
                <w:noProof/>
              </w:rPr>
              <w:t>03-02-2022</w:t>
            </w:r>
            <w:r w:rsidR="00A56FF3">
              <w:rPr>
                <w:noProof/>
                <w:webHidden/>
              </w:rPr>
              <w:tab/>
            </w:r>
            <w:r w:rsidR="00A56FF3">
              <w:rPr>
                <w:noProof/>
                <w:webHidden/>
              </w:rPr>
              <w:fldChar w:fldCharType="begin"/>
            </w:r>
            <w:r w:rsidR="00A56FF3">
              <w:rPr>
                <w:noProof/>
                <w:webHidden/>
              </w:rPr>
              <w:instrText xml:space="preserve"> PAGEREF _Toc95305066 \h </w:instrText>
            </w:r>
            <w:r w:rsidR="00A56FF3">
              <w:rPr>
                <w:noProof/>
                <w:webHidden/>
              </w:rPr>
            </w:r>
            <w:r w:rsidR="00A56FF3">
              <w:rPr>
                <w:noProof/>
                <w:webHidden/>
              </w:rPr>
              <w:fldChar w:fldCharType="separate"/>
            </w:r>
            <w:r w:rsidR="00A56FF3">
              <w:rPr>
                <w:noProof/>
                <w:webHidden/>
              </w:rPr>
              <w:t>3</w:t>
            </w:r>
            <w:r w:rsidR="00A56FF3">
              <w:rPr>
                <w:noProof/>
                <w:webHidden/>
              </w:rPr>
              <w:fldChar w:fldCharType="end"/>
            </w:r>
          </w:hyperlink>
        </w:p>
        <w:p w14:paraId="53798A32" w14:textId="5DE434B7" w:rsidR="00A56FF3" w:rsidRDefault="00780B16">
          <w:pPr>
            <w:pStyle w:val="TOC2"/>
            <w:tabs>
              <w:tab w:val="right" w:leader="dot" w:pos="9016"/>
            </w:tabs>
            <w:rPr>
              <w:noProof/>
              <w:kern w:val="0"/>
              <w:lang w:val="en-GB" w:eastAsia="en-GB"/>
            </w:rPr>
          </w:pPr>
          <w:hyperlink w:anchor="_Toc95305067" w:history="1">
            <w:r w:rsidR="00A56FF3" w:rsidRPr="00F755EF">
              <w:rPr>
                <w:rStyle w:val="Hyperlink"/>
                <w:noProof/>
              </w:rPr>
              <w:t>08-02-2022</w:t>
            </w:r>
            <w:r w:rsidR="00A56FF3">
              <w:rPr>
                <w:noProof/>
                <w:webHidden/>
              </w:rPr>
              <w:tab/>
            </w:r>
            <w:r w:rsidR="00A56FF3">
              <w:rPr>
                <w:noProof/>
                <w:webHidden/>
              </w:rPr>
              <w:fldChar w:fldCharType="begin"/>
            </w:r>
            <w:r w:rsidR="00A56FF3">
              <w:rPr>
                <w:noProof/>
                <w:webHidden/>
              </w:rPr>
              <w:instrText xml:space="preserve"> PAGEREF _Toc95305067 \h </w:instrText>
            </w:r>
            <w:r w:rsidR="00A56FF3">
              <w:rPr>
                <w:noProof/>
                <w:webHidden/>
              </w:rPr>
            </w:r>
            <w:r w:rsidR="00A56FF3">
              <w:rPr>
                <w:noProof/>
                <w:webHidden/>
              </w:rPr>
              <w:fldChar w:fldCharType="separate"/>
            </w:r>
            <w:r w:rsidR="00A56FF3">
              <w:rPr>
                <w:noProof/>
                <w:webHidden/>
              </w:rPr>
              <w:t>4</w:t>
            </w:r>
            <w:r w:rsidR="00A56FF3">
              <w:rPr>
                <w:noProof/>
                <w:webHidden/>
              </w:rPr>
              <w:fldChar w:fldCharType="end"/>
            </w:r>
          </w:hyperlink>
        </w:p>
        <w:p w14:paraId="78B7816B" w14:textId="1E2D812D" w:rsidR="00A56FF3" w:rsidRDefault="00780B16">
          <w:pPr>
            <w:pStyle w:val="TOC2"/>
            <w:tabs>
              <w:tab w:val="right" w:leader="dot" w:pos="9016"/>
            </w:tabs>
            <w:rPr>
              <w:noProof/>
              <w:kern w:val="0"/>
              <w:lang w:val="en-GB" w:eastAsia="en-GB"/>
            </w:rPr>
          </w:pPr>
          <w:hyperlink w:anchor="_Toc95305068" w:history="1">
            <w:r w:rsidR="00A56FF3" w:rsidRPr="00F755EF">
              <w:rPr>
                <w:rStyle w:val="Hyperlink"/>
                <w:noProof/>
              </w:rPr>
              <w:t>09-02-2022</w:t>
            </w:r>
            <w:r w:rsidR="00A56FF3">
              <w:rPr>
                <w:noProof/>
                <w:webHidden/>
              </w:rPr>
              <w:tab/>
            </w:r>
            <w:r w:rsidR="00A56FF3">
              <w:rPr>
                <w:noProof/>
                <w:webHidden/>
              </w:rPr>
              <w:fldChar w:fldCharType="begin"/>
            </w:r>
            <w:r w:rsidR="00A56FF3">
              <w:rPr>
                <w:noProof/>
                <w:webHidden/>
              </w:rPr>
              <w:instrText xml:space="preserve"> PAGEREF _Toc95305068 \h </w:instrText>
            </w:r>
            <w:r w:rsidR="00A56FF3">
              <w:rPr>
                <w:noProof/>
                <w:webHidden/>
              </w:rPr>
            </w:r>
            <w:r w:rsidR="00A56FF3">
              <w:rPr>
                <w:noProof/>
                <w:webHidden/>
              </w:rPr>
              <w:fldChar w:fldCharType="separate"/>
            </w:r>
            <w:r w:rsidR="00A56FF3">
              <w:rPr>
                <w:noProof/>
                <w:webHidden/>
              </w:rPr>
              <w:t>4</w:t>
            </w:r>
            <w:r w:rsidR="00A56FF3">
              <w:rPr>
                <w:noProof/>
                <w:webHidden/>
              </w:rPr>
              <w:fldChar w:fldCharType="end"/>
            </w:r>
          </w:hyperlink>
        </w:p>
        <w:p w14:paraId="4FBB165A" w14:textId="32ECDD3C" w:rsidR="00445C07" w:rsidRDefault="00CE59D0" w:rsidP="00A56FF3">
          <w:pPr>
            <w:ind w:firstLine="0"/>
            <w:rPr>
              <w:b/>
              <w:bCs/>
              <w:noProof/>
            </w:rPr>
          </w:pPr>
          <w:r>
            <w:rPr>
              <w:b/>
              <w:noProof/>
              <w:lang w:val="en-GB" w:bidi="en-GB"/>
            </w:rPr>
            <w:fldChar w:fldCharType="end"/>
          </w:r>
        </w:p>
      </w:sdtContent>
    </w:sdt>
    <w:p w14:paraId="31931C4B" w14:textId="015A7812" w:rsidR="5854071A" w:rsidRDefault="5854071A" w:rsidP="5854071A">
      <w:pPr>
        <w:rPr>
          <w:b/>
          <w:bCs/>
          <w:noProof/>
          <w:sz w:val="28"/>
          <w:szCs w:val="28"/>
        </w:rPr>
      </w:pPr>
    </w:p>
    <w:p w14:paraId="4217EF8B" w14:textId="77777777" w:rsidR="00A56FF3" w:rsidRDefault="00A56FF3">
      <w:pPr>
        <w:rPr>
          <w:rFonts w:asciiTheme="majorHAnsi" w:eastAsiaTheme="majorEastAsia" w:hAnsiTheme="majorHAnsi" w:cstheme="majorBidi"/>
          <w:b/>
          <w:bCs/>
        </w:rPr>
      </w:pPr>
      <w:r>
        <w:br w:type="page"/>
      </w:r>
    </w:p>
    <w:p w14:paraId="244E5DB5" w14:textId="572B4407" w:rsidR="34888333" w:rsidRDefault="34888333" w:rsidP="323537B0">
      <w:pPr>
        <w:spacing w:line="360" w:lineRule="auto"/>
        <w:ind w:firstLine="0"/>
      </w:pPr>
      <w:r w:rsidRPr="008A6870">
        <w:rPr>
          <w:rStyle w:val="Strong"/>
        </w:rPr>
        <w:lastRenderedPageBreak/>
        <w:t>Meeting Role Rota</w:t>
      </w:r>
      <w:r w:rsidR="6A91A837" w:rsidRPr="008A6870">
        <w:rPr>
          <w:rStyle w:val="Strong"/>
        </w:rPr>
        <w:t>:</w:t>
      </w:r>
      <w:r w:rsidR="6A91A837">
        <w:t xml:space="preserve"> (</w:t>
      </w:r>
      <w:r>
        <w:t xml:space="preserve">assuming </w:t>
      </w:r>
      <w:proofErr w:type="spellStart"/>
      <w:r w:rsidR="6D47DDD4">
        <w:t>Muxuan</w:t>
      </w:r>
      <w:proofErr w:type="spellEnd"/>
      <w:r w:rsidR="6D47DDD4">
        <w:t xml:space="preserve"> </w:t>
      </w:r>
      <w:proofErr w:type="spellStart"/>
      <w:r w:rsidR="6D47DDD4">
        <w:t>Lya</w:t>
      </w:r>
      <w:proofErr w:type="spellEnd"/>
      <w:r w:rsidR="6D47DDD4">
        <w:t xml:space="preserve"> continues to be absent)</w:t>
      </w:r>
    </w:p>
    <w:p w14:paraId="06B0A730" w14:textId="2301DC76" w:rsidR="34888333" w:rsidRDefault="34888333" w:rsidP="323537B0">
      <w:pPr>
        <w:pStyle w:val="ListParagraph"/>
        <w:numPr>
          <w:ilvl w:val="0"/>
          <w:numId w:val="1"/>
        </w:numPr>
        <w:spacing w:line="360" w:lineRule="auto"/>
      </w:pPr>
      <w:r>
        <w:t xml:space="preserve">1 – Chair: Omar, </w:t>
      </w:r>
      <w:r w:rsidR="7C112619">
        <w:t xml:space="preserve">Secretary: </w:t>
      </w:r>
      <w:proofErr w:type="spellStart"/>
      <w:r w:rsidR="6E7B2F82">
        <w:t>Ano</w:t>
      </w:r>
      <w:proofErr w:type="spellEnd"/>
    </w:p>
    <w:p w14:paraId="2943CA2D" w14:textId="69596568" w:rsidR="7C112619" w:rsidRDefault="7C112619" w:rsidP="323537B0">
      <w:pPr>
        <w:pStyle w:val="ListParagraph"/>
        <w:numPr>
          <w:ilvl w:val="0"/>
          <w:numId w:val="1"/>
        </w:numPr>
        <w:spacing w:line="360" w:lineRule="auto"/>
      </w:pPr>
      <w:r>
        <w:t xml:space="preserve">2 – C: </w:t>
      </w:r>
      <w:proofErr w:type="spellStart"/>
      <w:r>
        <w:t>Mosfirat</w:t>
      </w:r>
      <w:proofErr w:type="spellEnd"/>
      <w:r>
        <w:t xml:space="preserve">: S: </w:t>
      </w:r>
      <w:r w:rsidR="754C5FBF">
        <w:t>Tom</w:t>
      </w:r>
    </w:p>
    <w:p w14:paraId="0D4B9F0F" w14:textId="0E37FA4D" w:rsidR="7C112619" w:rsidRDefault="7C112619" w:rsidP="323537B0">
      <w:pPr>
        <w:pStyle w:val="ListParagraph"/>
        <w:numPr>
          <w:ilvl w:val="0"/>
          <w:numId w:val="1"/>
        </w:numPr>
        <w:spacing w:line="360" w:lineRule="auto"/>
      </w:pPr>
      <w:r>
        <w:t xml:space="preserve">3 – C: Daniel, S: </w:t>
      </w:r>
      <w:r w:rsidR="7517D3A0">
        <w:t>Ryan</w:t>
      </w:r>
    </w:p>
    <w:p w14:paraId="740DD1AD" w14:textId="1C72E890" w:rsidR="7C112619" w:rsidRDefault="7C112619" w:rsidP="323537B0">
      <w:pPr>
        <w:pStyle w:val="ListParagraph"/>
        <w:numPr>
          <w:ilvl w:val="0"/>
          <w:numId w:val="1"/>
        </w:numPr>
        <w:spacing w:line="360" w:lineRule="auto"/>
      </w:pPr>
      <w:r>
        <w:t xml:space="preserve">4 – C: </w:t>
      </w:r>
      <w:proofErr w:type="spellStart"/>
      <w:r w:rsidR="0B49ABE3">
        <w:t>Ano</w:t>
      </w:r>
      <w:proofErr w:type="spellEnd"/>
      <w:r>
        <w:t>, S: Omar</w:t>
      </w:r>
    </w:p>
    <w:p w14:paraId="3E0C4568" w14:textId="1A053547" w:rsidR="7C112619" w:rsidRDefault="7C112619" w:rsidP="323537B0">
      <w:pPr>
        <w:pStyle w:val="ListParagraph"/>
        <w:numPr>
          <w:ilvl w:val="0"/>
          <w:numId w:val="1"/>
        </w:numPr>
        <w:spacing w:line="360" w:lineRule="auto"/>
      </w:pPr>
      <w:r>
        <w:t xml:space="preserve">5 </w:t>
      </w:r>
      <w:r w:rsidR="061CA9F8">
        <w:t>- C</w:t>
      </w:r>
      <w:r>
        <w:t xml:space="preserve">: </w:t>
      </w:r>
      <w:r w:rsidR="188BC2A7">
        <w:t>Tom</w:t>
      </w:r>
      <w:r w:rsidR="76ACB6AB">
        <w:t>,</w:t>
      </w:r>
      <w:r>
        <w:t xml:space="preserve"> S: </w:t>
      </w:r>
      <w:proofErr w:type="spellStart"/>
      <w:r>
        <w:t>Mosfirat</w:t>
      </w:r>
      <w:proofErr w:type="spellEnd"/>
      <w:r>
        <w:t xml:space="preserve"> </w:t>
      </w:r>
    </w:p>
    <w:p w14:paraId="7CEBBD4E" w14:textId="6958424B" w:rsidR="7C112619" w:rsidRDefault="7C112619" w:rsidP="323537B0">
      <w:pPr>
        <w:pStyle w:val="ListParagraph"/>
        <w:numPr>
          <w:ilvl w:val="0"/>
          <w:numId w:val="1"/>
        </w:numPr>
        <w:spacing w:line="360" w:lineRule="auto"/>
      </w:pPr>
      <w:r>
        <w:t xml:space="preserve">6 – C: </w:t>
      </w:r>
      <w:r w:rsidR="00A1DD57">
        <w:t>Ryan</w:t>
      </w:r>
      <w:r>
        <w:t xml:space="preserve">, </w:t>
      </w:r>
      <w:r w:rsidR="38F15DFB">
        <w:t xml:space="preserve">S: Daniel </w:t>
      </w:r>
    </w:p>
    <w:p w14:paraId="11939818" w14:textId="32C72E89" w:rsidR="323537B0" w:rsidRDefault="323537B0" w:rsidP="323537B0">
      <w:pPr>
        <w:spacing w:line="360" w:lineRule="auto"/>
        <w:ind w:firstLine="0"/>
      </w:pPr>
    </w:p>
    <w:p w14:paraId="07A37737" w14:textId="38115746" w:rsidR="34888333" w:rsidRPr="008A6870" w:rsidRDefault="34888333" w:rsidP="323537B0">
      <w:pPr>
        <w:spacing w:line="360" w:lineRule="auto"/>
        <w:ind w:firstLine="0"/>
        <w:rPr>
          <w:rStyle w:val="Strong"/>
        </w:rPr>
      </w:pPr>
      <w:r w:rsidRPr="008A6870">
        <w:rPr>
          <w:rStyle w:val="Strong"/>
        </w:rPr>
        <w:t xml:space="preserve">Format of meeting minutes: </w:t>
      </w:r>
    </w:p>
    <w:p w14:paraId="230A7EAA" w14:textId="2395A532" w:rsidR="323537B0" w:rsidRPr="008A6870" w:rsidRDefault="34888333" w:rsidP="008A6870">
      <w:pPr>
        <w:pStyle w:val="Heading2"/>
      </w:pPr>
      <w:r>
        <w:t>X-X-2022</w:t>
      </w:r>
    </w:p>
    <w:p w14:paraId="670F734D" w14:textId="4B231DC8" w:rsidR="34888333" w:rsidRDefault="34888333" w:rsidP="323537B0">
      <w:pPr>
        <w:pStyle w:val="ListParagraph"/>
        <w:numPr>
          <w:ilvl w:val="0"/>
          <w:numId w:val="14"/>
        </w:numPr>
        <w:spacing w:line="240" w:lineRule="auto"/>
      </w:pPr>
      <w:r>
        <w:t xml:space="preserve">Time: </w:t>
      </w:r>
    </w:p>
    <w:p w14:paraId="1E28AB46" w14:textId="628B4303" w:rsidR="34888333" w:rsidRDefault="34888333" w:rsidP="323537B0">
      <w:pPr>
        <w:pStyle w:val="ListParagraph"/>
        <w:numPr>
          <w:ilvl w:val="0"/>
          <w:numId w:val="14"/>
        </w:numPr>
        <w:spacing w:line="240" w:lineRule="auto"/>
      </w:pPr>
      <w:r>
        <w:t>Venue:</w:t>
      </w:r>
    </w:p>
    <w:p w14:paraId="7D071DF8" w14:textId="77777777" w:rsidR="34888333" w:rsidRDefault="34888333" w:rsidP="323537B0">
      <w:pPr>
        <w:pStyle w:val="ListParagraph"/>
        <w:numPr>
          <w:ilvl w:val="0"/>
          <w:numId w:val="14"/>
        </w:numPr>
        <w:spacing w:line="240" w:lineRule="auto"/>
      </w:pPr>
      <w:r>
        <w:t xml:space="preserve">Attendee List: </w:t>
      </w:r>
    </w:p>
    <w:p w14:paraId="11F1A3AE" w14:textId="12D11AC5" w:rsidR="34888333" w:rsidRDefault="34888333" w:rsidP="323537B0">
      <w:pPr>
        <w:pStyle w:val="ListParagraph"/>
        <w:numPr>
          <w:ilvl w:val="1"/>
          <w:numId w:val="14"/>
        </w:numPr>
        <w:spacing w:line="240" w:lineRule="auto"/>
      </w:pPr>
      <w:proofErr w:type="spellStart"/>
      <w:r>
        <w:t>Mosfirat</w:t>
      </w:r>
      <w:proofErr w:type="spellEnd"/>
      <w:r>
        <w:t xml:space="preserve"> Nasreen?</w:t>
      </w:r>
    </w:p>
    <w:p w14:paraId="52355CEF" w14:textId="538ECCCC" w:rsidR="34888333" w:rsidRDefault="34888333" w:rsidP="323537B0">
      <w:pPr>
        <w:pStyle w:val="ListParagraph"/>
        <w:numPr>
          <w:ilvl w:val="1"/>
          <w:numId w:val="14"/>
        </w:numPr>
        <w:spacing w:line="240" w:lineRule="auto"/>
      </w:pPr>
      <w:r>
        <w:t>Daniel Silvester?</w:t>
      </w:r>
    </w:p>
    <w:p w14:paraId="14D4A786" w14:textId="7DB36923" w:rsidR="34888333" w:rsidRDefault="34888333" w:rsidP="323537B0">
      <w:pPr>
        <w:pStyle w:val="ListParagraph"/>
        <w:numPr>
          <w:ilvl w:val="1"/>
          <w:numId w:val="14"/>
        </w:numPr>
        <w:spacing w:line="240" w:lineRule="auto"/>
      </w:pPr>
      <w:r>
        <w:t xml:space="preserve">Omar </w:t>
      </w:r>
      <w:proofErr w:type="spellStart"/>
      <w:r>
        <w:t>Elalfy</w:t>
      </w:r>
      <w:proofErr w:type="spellEnd"/>
      <w:r>
        <w:t>?</w:t>
      </w:r>
    </w:p>
    <w:p w14:paraId="5C546499" w14:textId="55B7E741" w:rsidR="34888333" w:rsidRDefault="34888333" w:rsidP="323537B0">
      <w:pPr>
        <w:pStyle w:val="ListParagraph"/>
        <w:numPr>
          <w:ilvl w:val="1"/>
          <w:numId w:val="14"/>
        </w:numPr>
        <w:spacing w:line="240" w:lineRule="auto"/>
      </w:pPr>
      <w:r>
        <w:t>Tom Ashton?</w:t>
      </w:r>
    </w:p>
    <w:p w14:paraId="76EB7230" w14:textId="24B7039B" w:rsidR="34888333" w:rsidRDefault="34888333" w:rsidP="323537B0">
      <w:pPr>
        <w:pStyle w:val="ListParagraph"/>
        <w:numPr>
          <w:ilvl w:val="1"/>
          <w:numId w:val="14"/>
        </w:numPr>
        <w:spacing w:line="240" w:lineRule="auto"/>
      </w:pPr>
      <w:proofErr w:type="spellStart"/>
      <w:r>
        <w:t>Anotida</w:t>
      </w:r>
      <w:proofErr w:type="spellEnd"/>
      <w:r>
        <w:t xml:space="preserve"> </w:t>
      </w:r>
      <w:proofErr w:type="spellStart"/>
      <w:r>
        <w:t>Ntini</w:t>
      </w:r>
      <w:proofErr w:type="spellEnd"/>
      <w:r>
        <w:t>?</w:t>
      </w:r>
    </w:p>
    <w:p w14:paraId="366C226A" w14:textId="4C0EE920" w:rsidR="34888333" w:rsidRDefault="34888333" w:rsidP="323537B0">
      <w:pPr>
        <w:pStyle w:val="ListParagraph"/>
        <w:numPr>
          <w:ilvl w:val="1"/>
          <w:numId w:val="14"/>
        </w:numPr>
        <w:spacing w:line="240" w:lineRule="auto"/>
      </w:pPr>
      <w:r>
        <w:t>Ryan?</w:t>
      </w:r>
    </w:p>
    <w:p w14:paraId="19A4600A" w14:textId="7524941C" w:rsidR="34888333" w:rsidRDefault="34888333" w:rsidP="323537B0">
      <w:pPr>
        <w:pStyle w:val="ListParagraph"/>
        <w:numPr>
          <w:ilvl w:val="1"/>
          <w:numId w:val="14"/>
        </w:numPr>
        <w:spacing w:line="240" w:lineRule="auto"/>
      </w:pPr>
      <w:proofErr w:type="spellStart"/>
      <w:r>
        <w:t>Muxuan</w:t>
      </w:r>
      <w:proofErr w:type="spellEnd"/>
      <w:r>
        <w:t xml:space="preserve"> </w:t>
      </w:r>
      <w:proofErr w:type="spellStart"/>
      <w:r>
        <w:t>Lya</w:t>
      </w:r>
      <w:proofErr w:type="spellEnd"/>
      <w:r>
        <w:t>?</w:t>
      </w:r>
    </w:p>
    <w:p w14:paraId="3900313D" w14:textId="034B988E" w:rsidR="34888333" w:rsidRDefault="34888333" w:rsidP="323537B0">
      <w:pPr>
        <w:pStyle w:val="ListParagraph"/>
        <w:numPr>
          <w:ilvl w:val="1"/>
          <w:numId w:val="14"/>
        </w:numPr>
        <w:spacing w:line="240" w:lineRule="auto"/>
      </w:pPr>
      <w:r>
        <w:t>Apologies:</w:t>
      </w:r>
      <w:proofErr w:type="gramStart"/>
      <w:r>
        <w:t xml:space="preserve">  ?</w:t>
      </w:r>
      <w:proofErr w:type="gramEnd"/>
    </w:p>
    <w:p w14:paraId="60F182A7" w14:textId="0B316092" w:rsidR="34888333" w:rsidRDefault="34888333">
      <w:r>
        <w:br w:type="page"/>
      </w:r>
    </w:p>
    <w:p w14:paraId="2488A38F" w14:textId="41FC83A5" w:rsidR="34888333" w:rsidRPr="00811223" w:rsidRDefault="34888333" w:rsidP="323537B0">
      <w:pPr>
        <w:spacing w:line="240" w:lineRule="auto"/>
        <w:rPr>
          <w:rStyle w:val="Strong"/>
        </w:rPr>
      </w:pPr>
      <w:r w:rsidRPr="00811223">
        <w:rPr>
          <w:rStyle w:val="Strong"/>
        </w:rPr>
        <w:lastRenderedPageBreak/>
        <w:t xml:space="preserve">Agenda: </w:t>
      </w:r>
    </w:p>
    <w:p w14:paraId="09B9B7B6" w14:textId="662105AC" w:rsidR="34888333" w:rsidRDefault="34888333" w:rsidP="323537B0">
      <w:pPr>
        <w:pStyle w:val="ListParagraph"/>
        <w:numPr>
          <w:ilvl w:val="0"/>
          <w:numId w:val="14"/>
        </w:numPr>
        <w:spacing w:line="240" w:lineRule="auto"/>
      </w:pPr>
      <w:r>
        <w:t>What we plan to talk about (keep an eye on timings – meetings must not run over)</w:t>
      </w:r>
    </w:p>
    <w:p w14:paraId="40365D06" w14:textId="1B1510FA" w:rsidR="34888333" w:rsidRDefault="34888333" w:rsidP="323537B0">
      <w:pPr>
        <w:pStyle w:val="ListParagraph"/>
        <w:numPr>
          <w:ilvl w:val="0"/>
          <w:numId w:val="14"/>
        </w:numPr>
        <w:spacing w:line="240" w:lineRule="auto"/>
      </w:pPr>
      <w:r>
        <w:t xml:space="preserve">Start by reviewing tasks in </w:t>
      </w:r>
      <w:r w:rsidR="00811223">
        <w:t>K</w:t>
      </w:r>
      <w:r>
        <w:t xml:space="preserve">anban </w:t>
      </w:r>
    </w:p>
    <w:p w14:paraId="14AF3965" w14:textId="3B21A719" w:rsidR="323537B0" w:rsidRDefault="323537B0" w:rsidP="323537B0">
      <w:pPr>
        <w:spacing w:line="240" w:lineRule="auto"/>
      </w:pPr>
    </w:p>
    <w:p w14:paraId="038E9C8B" w14:textId="10FAE2C8" w:rsidR="34888333" w:rsidRPr="00811223" w:rsidRDefault="34888333" w:rsidP="323537B0">
      <w:pPr>
        <w:spacing w:line="240" w:lineRule="auto"/>
        <w:rPr>
          <w:rStyle w:val="Strong"/>
        </w:rPr>
      </w:pPr>
      <w:r w:rsidRPr="00811223">
        <w:rPr>
          <w:rStyle w:val="Strong"/>
        </w:rPr>
        <w:t xml:space="preserve">Notes: </w:t>
      </w:r>
    </w:p>
    <w:p w14:paraId="487DBCE3" w14:textId="2EE6F10E" w:rsidR="34888333" w:rsidRDefault="34888333" w:rsidP="323537B0">
      <w:pPr>
        <w:pStyle w:val="ListParagraph"/>
        <w:numPr>
          <w:ilvl w:val="0"/>
          <w:numId w:val="14"/>
        </w:numPr>
        <w:spacing w:line="240" w:lineRule="auto"/>
      </w:pPr>
      <w:r>
        <w:t>Keep track of what is being said generally, and what was discussed (did we cover everything in the agenda?)</w:t>
      </w:r>
    </w:p>
    <w:p w14:paraId="3CAE1A2B" w14:textId="470E4D30" w:rsidR="323537B0" w:rsidRDefault="323537B0" w:rsidP="323537B0">
      <w:pPr>
        <w:spacing w:line="240" w:lineRule="auto"/>
      </w:pPr>
    </w:p>
    <w:p w14:paraId="2847C2AF" w14:textId="7CD3BE11" w:rsidR="323537B0" w:rsidRPr="00825B42" w:rsidRDefault="34888333" w:rsidP="00825B42">
      <w:pPr>
        <w:spacing w:line="240" w:lineRule="auto"/>
        <w:rPr>
          <w:caps/>
        </w:rPr>
      </w:pPr>
      <w:r w:rsidRPr="00825B42">
        <w:rPr>
          <w:rStyle w:val="Strong"/>
        </w:rPr>
        <w:t xml:space="preserve">Action Plan: </w:t>
      </w:r>
    </w:p>
    <w:p w14:paraId="5108CBD9" w14:textId="7CE030BB" w:rsidR="34888333" w:rsidRDefault="34888333" w:rsidP="323537B0">
      <w:pPr>
        <w:numPr>
          <w:ilvl w:val="0"/>
          <w:numId w:val="14"/>
        </w:numPr>
        <w:spacing w:line="240" w:lineRule="auto"/>
        <w:rPr>
          <w:color w:val="000000" w:themeColor="text2"/>
          <w:lang w:val="en-GB" w:eastAsia="en-GB"/>
        </w:rPr>
      </w:pPr>
      <w:r w:rsidRPr="323537B0">
        <w:rPr>
          <w:rFonts w:eastAsia="Times New Roman"/>
          <w:color w:val="000000" w:themeColor="text2"/>
          <w:lang w:val="en-GB" w:eastAsia="en-GB"/>
        </w:rPr>
        <w:t xml:space="preserve">What we plan to do going forward – what steps do we each need to take </w:t>
      </w:r>
    </w:p>
    <w:p w14:paraId="21DC2F87" w14:textId="2D07AD66" w:rsidR="323537B0" w:rsidRDefault="323537B0" w:rsidP="323537B0">
      <w:pPr>
        <w:spacing w:line="360" w:lineRule="auto"/>
        <w:ind w:firstLine="0"/>
      </w:pPr>
    </w:p>
    <w:p w14:paraId="4ADBBED6" w14:textId="3483DF3D" w:rsidR="00445C07" w:rsidRDefault="00953C92" w:rsidP="00EE724C">
      <w:pPr>
        <w:pStyle w:val="Heading2"/>
      </w:pPr>
      <w:bookmarkStart w:id="0" w:name="_Toc95305064"/>
      <w:r>
        <w:t>01-02-2022</w:t>
      </w:r>
      <w:bookmarkEnd w:id="0"/>
    </w:p>
    <w:p w14:paraId="4B27B560" w14:textId="6CB8E043" w:rsidR="00953C92" w:rsidRDefault="00C428F1" w:rsidP="00F03B9E">
      <w:pPr>
        <w:pStyle w:val="ListParagraph"/>
        <w:numPr>
          <w:ilvl w:val="0"/>
          <w:numId w:val="14"/>
        </w:numPr>
        <w:spacing w:line="240" w:lineRule="auto"/>
      </w:pPr>
      <w:r>
        <w:t>Time:</w:t>
      </w:r>
      <w:r w:rsidR="009A2D67">
        <w:t xml:space="preserve"> 3PM</w:t>
      </w:r>
    </w:p>
    <w:p w14:paraId="3E5010B4" w14:textId="6FC876AE" w:rsidR="00C428F1" w:rsidRDefault="00C428F1" w:rsidP="00F03B9E">
      <w:pPr>
        <w:pStyle w:val="ListParagraph"/>
        <w:numPr>
          <w:ilvl w:val="0"/>
          <w:numId w:val="14"/>
        </w:numPr>
        <w:spacing w:line="240" w:lineRule="auto"/>
      </w:pPr>
      <w:r>
        <w:t>Venue:</w:t>
      </w:r>
      <w:r w:rsidR="009A2D67">
        <w:t xml:space="preserve"> online discord call</w:t>
      </w:r>
    </w:p>
    <w:p w14:paraId="293E29B1" w14:textId="77777777" w:rsidR="0081433D" w:rsidRPr="00196392" w:rsidRDefault="00C428F1" w:rsidP="323537B0">
      <w:pPr>
        <w:pStyle w:val="ListParagraph"/>
        <w:numPr>
          <w:ilvl w:val="0"/>
          <w:numId w:val="14"/>
        </w:numPr>
        <w:spacing w:line="240" w:lineRule="auto"/>
      </w:pPr>
      <w:r w:rsidRPr="323537B0">
        <w:t>Attendee List:</w:t>
      </w:r>
    </w:p>
    <w:p w14:paraId="397FA1BE" w14:textId="77777777" w:rsidR="0081433D" w:rsidRPr="00196392" w:rsidRDefault="0081433D" w:rsidP="00F03B9E">
      <w:pPr>
        <w:pStyle w:val="ListParagraph"/>
        <w:numPr>
          <w:ilvl w:val="1"/>
          <w:numId w:val="14"/>
        </w:numPr>
        <w:spacing w:line="240" w:lineRule="auto"/>
        <w:rPr>
          <w:rFonts w:cstheme="minorHAnsi"/>
        </w:rPr>
      </w:pPr>
      <w:proofErr w:type="spellStart"/>
      <w:r w:rsidRPr="00196392">
        <w:rPr>
          <w:rFonts w:cstheme="minorHAnsi"/>
        </w:rPr>
        <w:t>Mosfirat</w:t>
      </w:r>
      <w:proofErr w:type="spellEnd"/>
      <w:r w:rsidRPr="00196392">
        <w:rPr>
          <w:rFonts w:cstheme="minorHAnsi"/>
        </w:rPr>
        <w:t xml:space="preserve"> Nasreen</w:t>
      </w:r>
    </w:p>
    <w:p w14:paraId="282B99F1" w14:textId="1758CFBB" w:rsidR="00C428F1" w:rsidRPr="00196392" w:rsidRDefault="0081433D" w:rsidP="00F03B9E">
      <w:pPr>
        <w:pStyle w:val="ListParagraph"/>
        <w:numPr>
          <w:ilvl w:val="1"/>
          <w:numId w:val="14"/>
        </w:numPr>
        <w:spacing w:line="240" w:lineRule="auto"/>
        <w:rPr>
          <w:rFonts w:cstheme="minorHAnsi"/>
        </w:rPr>
      </w:pPr>
      <w:r w:rsidRPr="00196392">
        <w:rPr>
          <w:rFonts w:cstheme="minorHAnsi"/>
        </w:rPr>
        <w:t xml:space="preserve">Daniel </w:t>
      </w:r>
      <w:r w:rsidR="009A2D67" w:rsidRPr="00196392">
        <w:rPr>
          <w:rFonts w:cstheme="minorHAnsi"/>
        </w:rPr>
        <w:t>Silvester</w:t>
      </w:r>
    </w:p>
    <w:p w14:paraId="186E4BB8" w14:textId="200477CF" w:rsidR="00015B9C" w:rsidRDefault="009A2D67" w:rsidP="00F03B9E">
      <w:pPr>
        <w:pStyle w:val="ListParagraph"/>
        <w:numPr>
          <w:ilvl w:val="1"/>
          <w:numId w:val="14"/>
        </w:numPr>
        <w:spacing w:line="240" w:lineRule="auto"/>
        <w:rPr>
          <w:rFonts w:cstheme="minorHAnsi"/>
        </w:rPr>
      </w:pPr>
      <w:r w:rsidRPr="00196392">
        <w:rPr>
          <w:rFonts w:cstheme="minorHAnsi"/>
        </w:rPr>
        <w:t xml:space="preserve">Omar </w:t>
      </w:r>
      <w:proofErr w:type="spellStart"/>
      <w:r w:rsidRPr="00196392">
        <w:rPr>
          <w:rFonts w:cstheme="minorHAnsi"/>
        </w:rPr>
        <w:t>Elalfy</w:t>
      </w:r>
      <w:proofErr w:type="spellEnd"/>
    </w:p>
    <w:p w14:paraId="6674F519" w14:textId="2387AEF0" w:rsidR="000F0467" w:rsidRPr="00196392" w:rsidRDefault="000F0467" w:rsidP="00F03B9E">
      <w:pPr>
        <w:pStyle w:val="ListParagraph"/>
        <w:numPr>
          <w:ilvl w:val="1"/>
          <w:numId w:val="14"/>
        </w:numPr>
        <w:spacing w:line="240" w:lineRule="auto"/>
        <w:rPr>
          <w:rFonts w:cstheme="minorHAnsi"/>
        </w:rPr>
      </w:pPr>
      <w:r>
        <w:rPr>
          <w:rFonts w:cstheme="minorHAnsi"/>
        </w:rPr>
        <w:t>Tom Ashton</w:t>
      </w:r>
    </w:p>
    <w:p w14:paraId="6424BABF" w14:textId="057ADC6E" w:rsidR="00015B9C" w:rsidRPr="00196392" w:rsidRDefault="00015B9C" w:rsidP="00F03B9E">
      <w:pPr>
        <w:pStyle w:val="ListParagraph"/>
        <w:numPr>
          <w:ilvl w:val="1"/>
          <w:numId w:val="14"/>
        </w:numPr>
        <w:spacing w:line="240" w:lineRule="auto"/>
        <w:rPr>
          <w:rFonts w:cstheme="minorHAnsi"/>
        </w:rPr>
      </w:pPr>
      <w:proofErr w:type="spellStart"/>
      <w:r w:rsidRPr="00196392">
        <w:rPr>
          <w:rFonts w:cstheme="minorHAnsi"/>
        </w:rPr>
        <w:t>Anotida</w:t>
      </w:r>
      <w:proofErr w:type="spellEnd"/>
      <w:r w:rsidRPr="00196392">
        <w:rPr>
          <w:rFonts w:cstheme="minorHAnsi"/>
        </w:rPr>
        <w:t xml:space="preserve"> </w:t>
      </w:r>
      <w:proofErr w:type="spellStart"/>
      <w:r w:rsidRPr="00196392">
        <w:rPr>
          <w:rFonts w:cstheme="minorHAnsi"/>
        </w:rPr>
        <w:t>Ntini</w:t>
      </w:r>
      <w:proofErr w:type="spellEnd"/>
      <w:r w:rsidRPr="00196392">
        <w:rPr>
          <w:rFonts w:cstheme="minorHAnsi"/>
        </w:rPr>
        <w:t>?</w:t>
      </w:r>
    </w:p>
    <w:p w14:paraId="3F79FACE" w14:textId="6B5A099B" w:rsidR="009A2D67" w:rsidRDefault="004044EB" w:rsidP="00F03B9E">
      <w:pPr>
        <w:pStyle w:val="ListParagraph"/>
        <w:numPr>
          <w:ilvl w:val="1"/>
          <w:numId w:val="14"/>
        </w:numPr>
        <w:spacing w:line="240" w:lineRule="auto"/>
        <w:rPr>
          <w:rFonts w:cstheme="minorHAnsi"/>
        </w:rPr>
      </w:pPr>
      <w:r>
        <w:rPr>
          <w:rFonts w:cstheme="minorHAnsi"/>
        </w:rPr>
        <w:t>Ryan?</w:t>
      </w:r>
    </w:p>
    <w:p w14:paraId="4EF61807" w14:textId="0BE35884" w:rsidR="00A56FF3" w:rsidRPr="00A56FF3" w:rsidRDefault="00A56FF3" w:rsidP="00A56FF3">
      <w:pPr>
        <w:numPr>
          <w:ilvl w:val="0"/>
          <w:numId w:val="14"/>
        </w:numPr>
        <w:spacing w:line="240" w:lineRule="auto"/>
        <w:rPr>
          <w:rFonts w:eastAsia="Times New Roman"/>
          <w:color w:val="000000" w:themeColor="text2"/>
          <w:lang w:val="en-GB" w:eastAsia="en-GB"/>
        </w:rPr>
      </w:pPr>
      <w:proofErr w:type="spellStart"/>
      <w:r>
        <w:rPr>
          <w:rFonts w:eastAsia="Times New Roman"/>
          <w:color w:val="000000" w:themeColor="text2"/>
          <w:lang w:val="en-GB" w:eastAsia="en-GB"/>
        </w:rPr>
        <w:t>Muxuan</w:t>
      </w:r>
      <w:proofErr w:type="spellEnd"/>
      <w:r>
        <w:rPr>
          <w:rFonts w:eastAsia="Times New Roman"/>
          <w:color w:val="000000" w:themeColor="text2"/>
          <w:lang w:val="en-GB" w:eastAsia="en-GB"/>
        </w:rPr>
        <w:t xml:space="preserve"> </w:t>
      </w:r>
      <w:proofErr w:type="spellStart"/>
      <w:r>
        <w:rPr>
          <w:rFonts w:eastAsia="Times New Roman"/>
          <w:color w:val="000000" w:themeColor="text2"/>
          <w:lang w:val="en-GB" w:eastAsia="en-GB"/>
        </w:rPr>
        <w:t>Lyu</w:t>
      </w:r>
      <w:proofErr w:type="spellEnd"/>
      <w:r>
        <w:rPr>
          <w:rFonts w:eastAsia="Times New Roman"/>
          <w:color w:val="000000" w:themeColor="text2"/>
          <w:lang w:val="en-GB" w:eastAsia="en-GB"/>
        </w:rPr>
        <w:t xml:space="preserve"> – not attended</w:t>
      </w:r>
    </w:p>
    <w:p w14:paraId="6213A58B" w14:textId="77777777" w:rsidR="00196392" w:rsidRPr="00196392" w:rsidRDefault="00196392"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 xml:space="preserve">Discussed possible ideas, decided to go </w:t>
      </w:r>
      <w:proofErr w:type="gramStart"/>
      <w:r w:rsidRPr="323537B0">
        <w:rPr>
          <w:rFonts w:eastAsia="Times New Roman"/>
          <w:color w:val="000000"/>
          <w:kern w:val="0"/>
          <w:lang w:val="en-GB" w:eastAsia="en-GB"/>
        </w:rPr>
        <w:t>away</w:t>
      </w:r>
      <w:proofErr w:type="gramEnd"/>
      <w:r w:rsidRPr="323537B0">
        <w:rPr>
          <w:rFonts w:eastAsia="Times New Roman"/>
          <w:color w:val="000000"/>
          <w:kern w:val="0"/>
          <w:lang w:val="en-GB" w:eastAsia="en-GB"/>
        </w:rPr>
        <w:t xml:space="preserve"> and think about it properly before next meeting (arranged for the next day- Wednesday)</w:t>
      </w:r>
    </w:p>
    <w:p w14:paraId="26C2B67D" w14:textId="77777777" w:rsidR="00196392" w:rsidRPr="00196392" w:rsidRDefault="00196392"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Noted the absence of group members from the discord group chat + no effort made to get in contact otherwise. Planned to email them before our next meeting </w:t>
      </w:r>
    </w:p>
    <w:p w14:paraId="16DFAFF5" w14:textId="77777777" w:rsidR="00196392" w:rsidRPr="00196392" w:rsidRDefault="00196392"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 xml:space="preserve">Preliminarily agreed on a tech stack: </w:t>
      </w:r>
      <w:proofErr w:type="spellStart"/>
      <w:r w:rsidRPr="323537B0">
        <w:rPr>
          <w:rFonts w:eastAsia="Times New Roman"/>
          <w:color w:val="000000"/>
          <w:kern w:val="0"/>
          <w:lang w:val="en-GB" w:eastAsia="en-GB"/>
        </w:rPr>
        <w:t>PostgresSQL</w:t>
      </w:r>
      <w:proofErr w:type="spellEnd"/>
      <w:r w:rsidRPr="323537B0">
        <w:rPr>
          <w:rFonts w:eastAsia="Times New Roman"/>
          <w:color w:val="000000"/>
          <w:kern w:val="0"/>
          <w:lang w:val="en-GB" w:eastAsia="en-GB"/>
        </w:rPr>
        <w:t xml:space="preserve">, Python, </w:t>
      </w:r>
      <w:proofErr w:type="spellStart"/>
      <w:r w:rsidRPr="323537B0">
        <w:rPr>
          <w:rFonts w:eastAsia="Times New Roman"/>
          <w:color w:val="000000"/>
          <w:kern w:val="0"/>
          <w:lang w:val="en-GB" w:eastAsia="en-GB"/>
        </w:rPr>
        <w:t>Javascript+React</w:t>
      </w:r>
      <w:proofErr w:type="spellEnd"/>
      <w:r w:rsidRPr="323537B0">
        <w:rPr>
          <w:rFonts w:eastAsia="Times New Roman"/>
          <w:color w:val="000000"/>
          <w:kern w:val="0"/>
          <w:lang w:val="en-GB" w:eastAsia="en-GB"/>
        </w:rPr>
        <w:t>,</w:t>
      </w:r>
    </w:p>
    <w:p w14:paraId="1E6DF59D" w14:textId="77777777" w:rsidR="00196392" w:rsidRPr="00196392" w:rsidRDefault="00196392"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Arranged meeting with Tutor (Thursdays 12:00-12:30) </w:t>
      </w:r>
    </w:p>
    <w:p w14:paraId="6658FA71" w14:textId="77777777" w:rsidR="00F03B9E" w:rsidRDefault="00196392"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Set up Trello + preliminarily agreed to use SCRUM agile framework</w:t>
      </w:r>
    </w:p>
    <w:p w14:paraId="77BF3937" w14:textId="77777777" w:rsidR="00F03B9E" w:rsidRDefault="00F03B9E" w:rsidP="00F03B9E">
      <w:pPr>
        <w:spacing w:line="240" w:lineRule="auto"/>
        <w:ind w:left="720" w:firstLine="0"/>
        <w:textAlignment w:val="baseline"/>
        <w:rPr>
          <w:rFonts w:eastAsia="Times New Roman" w:cstheme="minorHAnsi"/>
          <w:color w:val="000000"/>
          <w:kern w:val="0"/>
          <w:lang w:val="en-GB" w:eastAsia="en-GB"/>
        </w:rPr>
      </w:pPr>
    </w:p>
    <w:p w14:paraId="7551F00C" w14:textId="503517A1" w:rsidR="00F90327" w:rsidRPr="00F03B9E" w:rsidRDefault="00F90327" w:rsidP="00EE724C">
      <w:pPr>
        <w:pStyle w:val="Heading2"/>
        <w:rPr>
          <w:rFonts w:eastAsia="Times New Roman" w:cstheme="minorHAnsi"/>
          <w:color w:val="000000"/>
          <w:kern w:val="0"/>
          <w:lang w:val="en-GB" w:eastAsia="en-GB"/>
        </w:rPr>
      </w:pPr>
      <w:bookmarkStart w:id="1" w:name="_Toc95305065"/>
      <w:r>
        <w:t>0</w:t>
      </w:r>
      <w:r w:rsidR="001773EC">
        <w:t>2</w:t>
      </w:r>
      <w:r>
        <w:t>-02-2022</w:t>
      </w:r>
      <w:bookmarkEnd w:id="1"/>
    </w:p>
    <w:p w14:paraId="6372EAF4" w14:textId="2D3802AF" w:rsidR="00F90327" w:rsidRPr="00534A15" w:rsidRDefault="00F90327" w:rsidP="323537B0">
      <w:pPr>
        <w:pStyle w:val="ListParagraph"/>
        <w:numPr>
          <w:ilvl w:val="0"/>
          <w:numId w:val="14"/>
        </w:numPr>
        <w:spacing w:line="240" w:lineRule="auto"/>
      </w:pPr>
      <w:r w:rsidRPr="323537B0">
        <w:t>Time</w:t>
      </w:r>
      <w:proofErr w:type="gramStart"/>
      <w:r w:rsidRPr="323537B0">
        <w:t xml:space="preserve">: </w:t>
      </w:r>
      <w:r w:rsidR="00EE724C" w:rsidRPr="323537B0">
        <w:t>?</w:t>
      </w:r>
      <w:proofErr w:type="gramEnd"/>
    </w:p>
    <w:p w14:paraId="4AAC7060" w14:textId="77777777" w:rsidR="00F90327" w:rsidRPr="00534A15" w:rsidRDefault="00F90327" w:rsidP="323537B0">
      <w:pPr>
        <w:pStyle w:val="ListParagraph"/>
        <w:numPr>
          <w:ilvl w:val="0"/>
          <w:numId w:val="14"/>
        </w:numPr>
        <w:spacing w:line="240" w:lineRule="auto"/>
      </w:pPr>
      <w:r w:rsidRPr="323537B0">
        <w:t>Venue: online discord call</w:t>
      </w:r>
    </w:p>
    <w:p w14:paraId="545FF5A1" w14:textId="77777777" w:rsidR="00F90327" w:rsidRPr="00534A15" w:rsidRDefault="00F90327" w:rsidP="323537B0">
      <w:pPr>
        <w:pStyle w:val="ListParagraph"/>
        <w:numPr>
          <w:ilvl w:val="0"/>
          <w:numId w:val="14"/>
        </w:numPr>
        <w:spacing w:line="240" w:lineRule="auto"/>
      </w:pPr>
      <w:r w:rsidRPr="323537B0">
        <w:t>Attendee List:</w:t>
      </w:r>
    </w:p>
    <w:p w14:paraId="005F0AC4" w14:textId="77777777" w:rsidR="00F90327" w:rsidRPr="00534A15" w:rsidRDefault="00F90327" w:rsidP="00534A15">
      <w:pPr>
        <w:pStyle w:val="ListParagraph"/>
        <w:numPr>
          <w:ilvl w:val="1"/>
          <w:numId w:val="14"/>
        </w:numPr>
        <w:spacing w:line="240" w:lineRule="auto"/>
        <w:rPr>
          <w:rFonts w:cstheme="minorHAnsi"/>
        </w:rPr>
      </w:pPr>
      <w:proofErr w:type="spellStart"/>
      <w:r w:rsidRPr="00534A15">
        <w:rPr>
          <w:rFonts w:cstheme="minorHAnsi"/>
        </w:rPr>
        <w:t>Mosfirat</w:t>
      </w:r>
      <w:proofErr w:type="spellEnd"/>
      <w:r w:rsidRPr="00534A15">
        <w:rPr>
          <w:rFonts w:cstheme="minorHAnsi"/>
        </w:rPr>
        <w:t xml:space="preserve"> Nasreen</w:t>
      </w:r>
    </w:p>
    <w:p w14:paraId="592CBC8C" w14:textId="77777777" w:rsidR="00F90327" w:rsidRPr="00534A15" w:rsidRDefault="00F90327" w:rsidP="00534A15">
      <w:pPr>
        <w:pStyle w:val="ListParagraph"/>
        <w:numPr>
          <w:ilvl w:val="1"/>
          <w:numId w:val="14"/>
        </w:numPr>
        <w:spacing w:line="240" w:lineRule="auto"/>
        <w:rPr>
          <w:rFonts w:cstheme="minorHAnsi"/>
        </w:rPr>
      </w:pPr>
      <w:r w:rsidRPr="00534A15">
        <w:rPr>
          <w:rFonts w:cstheme="minorHAnsi"/>
        </w:rPr>
        <w:t>Daniel Silvester</w:t>
      </w:r>
    </w:p>
    <w:p w14:paraId="244A1B4F" w14:textId="274EF233" w:rsidR="00F90327" w:rsidRPr="00534A15" w:rsidRDefault="00F90327" w:rsidP="00534A15">
      <w:pPr>
        <w:pStyle w:val="ListParagraph"/>
        <w:numPr>
          <w:ilvl w:val="1"/>
          <w:numId w:val="14"/>
        </w:numPr>
        <w:spacing w:line="240" w:lineRule="auto"/>
        <w:rPr>
          <w:rFonts w:cstheme="minorHAnsi"/>
        </w:rPr>
      </w:pPr>
      <w:r w:rsidRPr="00534A15">
        <w:rPr>
          <w:rFonts w:cstheme="minorHAnsi"/>
        </w:rPr>
        <w:t xml:space="preserve">Omar </w:t>
      </w:r>
      <w:proofErr w:type="spellStart"/>
      <w:r w:rsidRPr="00534A15">
        <w:rPr>
          <w:rFonts w:cstheme="minorHAnsi"/>
        </w:rPr>
        <w:t>Elalfy</w:t>
      </w:r>
      <w:proofErr w:type="spellEnd"/>
    </w:p>
    <w:p w14:paraId="1AAE4D2C" w14:textId="2E4449D1" w:rsidR="000F0467" w:rsidRDefault="000F0467" w:rsidP="00534A15">
      <w:pPr>
        <w:pStyle w:val="ListParagraph"/>
        <w:numPr>
          <w:ilvl w:val="1"/>
          <w:numId w:val="14"/>
        </w:numPr>
        <w:spacing w:line="240" w:lineRule="auto"/>
        <w:rPr>
          <w:rFonts w:cstheme="minorHAnsi"/>
        </w:rPr>
      </w:pPr>
      <w:r w:rsidRPr="00534A15">
        <w:rPr>
          <w:rFonts w:cstheme="minorHAnsi"/>
        </w:rPr>
        <w:t>Tom Ashton</w:t>
      </w:r>
    </w:p>
    <w:p w14:paraId="39E72B6D" w14:textId="02D12A2E" w:rsidR="00A56FF3" w:rsidRPr="00A56FF3" w:rsidRDefault="00A56FF3" w:rsidP="00A56FF3">
      <w:pPr>
        <w:numPr>
          <w:ilvl w:val="0"/>
          <w:numId w:val="14"/>
        </w:numPr>
        <w:spacing w:line="240" w:lineRule="auto"/>
        <w:rPr>
          <w:rFonts w:eastAsia="Times New Roman"/>
          <w:color w:val="000000" w:themeColor="text2"/>
          <w:lang w:val="en-GB" w:eastAsia="en-GB"/>
        </w:rPr>
      </w:pPr>
      <w:proofErr w:type="spellStart"/>
      <w:r>
        <w:rPr>
          <w:rFonts w:eastAsia="Times New Roman"/>
          <w:color w:val="000000" w:themeColor="text2"/>
          <w:lang w:val="en-GB" w:eastAsia="en-GB"/>
        </w:rPr>
        <w:t>Muxuan</w:t>
      </w:r>
      <w:proofErr w:type="spellEnd"/>
      <w:r>
        <w:rPr>
          <w:rFonts w:eastAsia="Times New Roman"/>
          <w:color w:val="000000" w:themeColor="text2"/>
          <w:lang w:val="en-GB" w:eastAsia="en-GB"/>
        </w:rPr>
        <w:t xml:space="preserve"> </w:t>
      </w:r>
      <w:proofErr w:type="spellStart"/>
      <w:r>
        <w:rPr>
          <w:rFonts w:eastAsia="Times New Roman"/>
          <w:color w:val="000000" w:themeColor="text2"/>
          <w:lang w:val="en-GB" w:eastAsia="en-GB"/>
        </w:rPr>
        <w:t>Lyu</w:t>
      </w:r>
      <w:proofErr w:type="spellEnd"/>
      <w:r>
        <w:rPr>
          <w:rFonts w:eastAsia="Times New Roman"/>
          <w:color w:val="000000" w:themeColor="text2"/>
          <w:lang w:val="en-GB" w:eastAsia="en-GB"/>
        </w:rPr>
        <w:t xml:space="preserve"> – not attended</w:t>
      </w:r>
    </w:p>
    <w:p w14:paraId="12C6EBF1" w14:textId="77777777" w:rsidR="00534A15" w:rsidRPr="00534A15" w:rsidRDefault="00534A15"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Discussed possible ideas - ruled out a few on the grounds of complexity and/or a lack of AI </w:t>
      </w:r>
    </w:p>
    <w:p w14:paraId="74562A08" w14:textId="77777777" w:rsidR="00534A15" w:rsidRPr="00534A15" w:rsidRDefault="00534A15"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Two remaining ideas seemed interesting but had a strong social element, which is not recommended against in the spec: “may be problematic: social networks or any other apps which would only be interesting with 1000s of users’ contributions” as well as “avoid apps that require unusual hardware or large amount of data entry from the user”</w:t>
      </w:r>
    </w:p>
    <w:p w14:paraId="28975890" w14:textId="77777777" w:rsidR="00534A15" w:rsidRPr="00534A15" w:rsidRDefault="00534A15"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Agreed to each do our best to come up with at least one idea we could discuss in the meeting with our tutor (whom we scheduled a meeting with for the following day). </w:t>
      </w:r>
    </w:p>
    <w:p w14:paraId="512D5644" w14:textId="77777777" w:rsidR="00534A15" w:rsidRPr="00534A15" w:rsidRDefault="00534A15"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lastRenderedPageBreak/>
        <w:t xml:space="preserve">Discussed the possibility of using an alternative tech stack just using python and </w:t>
      </w:r>
      <w:proofErr w:type="spellStart"/>
      <w:r w:rsidRPr="323537B0">
        <w:rPr>
          <w:rFonts w:eastAsia="Times New Roman"/>
          <w:color w:val="000000"/>
          <w:kern w:val="0"/>
          <w:lang w:val="en-GB" w:eastAsia="en-GB"/>
        </w:rPr>
        <w:t>PostgresSQL</w:t>
      </w:r>
      <w:proofErr w:type="spellEnd"/>
    </w:p>
    <w:p w14:paraId="0090792D" w14:textId="353F82DA" w:rsidR="00534A15" w:rsidRDefault="00534A15" w:rsidP="00534A15">
      <w:pPr>
        <w:spacing w:line="360" w:lineRule="auto"/>
        <w:ind w:left="360" w:firstLine="0"/>
      </w:pPr>
    </w:p>
    <w:p w14:paraId="6C85A9EE" w14:textId="4914CBC6" w:rsidR="00534A15" w:rsidRPr="00F03B9E" w:rsidRDefault="00534A15" w:rsidP="00534A15">
      <w:pPr>
        <w:pStyle w:val="Heading2"/>
        <w:rPr>
          <w:rFonts w:eastAsia="Times New Roman" w:cstheme="minorHAnsi"/>
          <w:color w:val="000000"/>
          <w:kern w:val="0"/>
          <w:lang w:val="en-GB" w:eastAsia="en-GB"/>
        </w:rPr>
      </w:pPr>
      <w:bookmarkStart w:id="2" w:name="_Toc95305066"/>
      <w:r>
        <w:t>0</w:t>
      </w:r>
      <w:r w:rsidR="001773EC">
        <w:t>3</w:t>
      </w:r>
      <w:r>
        <w:t>-02-2022</w:t>
      </w:r>
      <w:bookmarkEnd w:id="2"/>
    </w:p>
    <w:p w14:paraId="5ED5028D" w14:textId="6CE54809" w:rsidR="00534A15" w:rsidRPr="00ED748D" w:rsidRDefault="00534A15" w:rsidP="323537B0">
      <w:pPr>
        <w:pStyle w:val="ListParagraph"/>
        <w:numPr>
          <w:ilvl w:val="0"/>
          <w:numId w:val="14"/>
        </w:numPr>
        <w:spacing w:line="240" w:lineRule="auto"/>
      </w:pPr>
      <w:r w:rsidRPr="323537B0">
        <w:t xml:space="preserve">Time: </w:t>
      </w:r>
      <w:r w:rsidR="00862A95" w:rsidRPr="323537B0">
        <w:t>12PM</w:t>
      </w:r>
    </w:p>
    <w:p w14:paraId="2CCFB510" w14:textId="46F8AFFB" w:rsidR="00534A15" w:rsidRPr="00ED748D" w:rsidRDefault="00534A15" w:rsidP="323537B0">
      <w:pPr>
        <w:pStyle w:val="ListParagraph"/>
        <w:numPr>
          <w:ilvl w:val="0"/>
          <w:numId w:val="14"/>
        </w:numPr>
        <w:spacing w:line="240" w:lineRule="auto"/>
      </w:pPr>
      <w:r w:rsidRPr="323537B0">
        <w:t xml:space="preserve">Venue: online </w:t>
      </w:r>
      <w:r w:rsidR="00862A95" w:rsidRPr="323537B0">
        <w:t>zoom call</w:t>
      </w:r>
    </w:p>
    <w:p w14:paraId="3761F87C" w14:textId="77777777" w:rsidR="00534A15" w:rsidRPr="00ED748D" w:rsidRDefault="00534A15" w:rsidP="323537B0">
      <w:pPr>
        <w:pStyle w:val="ListParagraph"/>
        <w:numPr>
          <w:ilvl w:val="0"/>
          <w:numId w:val="14"/>
        </w:numPr>
        <w:spacing w:line="240" w:lineRule="auto"/>
      </w:pPr>
      <w:r w:rsidRPr="323537B0">
        <w:t>Attendee List:</w:t>
      </w:r>
    </w:p>
    <w:p w14:paraId="44868670" w14:textId="77777777" w:rsidR="00534A15" w:rsidRPr="00ED748D" w:rsidRDefault="00534A15" w:rsidP="00ED748D">
      <w:pPr>
        <w:pStyle w:val="ListParagraph"/>
        <w:numPr>
          <w:ilvl w:val="1"/>
          <w:numId w:val="14"/>
        </w:numPr>
        <w:spacing w:line="240" w:lineRule="auto"/>
        <w:rPr>
          <w:rFonts w:cstheme="minorHAnsi"/>
        </w:rPr>
      </w:pPr>
      <w:proofErr w:type="spellStart"/>
      <w:r w:rsidRPr="00ED748D">
        <w:rPr>
          <w:rFonts w:cstheme="minorHAnsi"/>
        </w:rPr>
        <w:t>Mosfirat</w:t>
      </w:r>
      <w:proofErr w:type="spellEnd"/>
      <w:r w:rsidRPr="00ED748D">
        <w:rPr>
          <w:rFonts w:cstheme="minorHAnsi"/>
        </w:rPr>
        <w:t xml:space="preserve"> Nasreen</w:t>
      </w:r>
    </w:p>
    <w:p w14:paraId="77E044E9" w14:textId="77777777" w:rsidR="00534A15" w:rsidRPr="00ED748D" w:rsidRDefault="00534A15" w:rsidP="00ED748D">
      <w:pPr>
        <w:pStyle w:val="ListParagraph"/>
        <w:numPr>
          <w:ilvl w:val="1"/>
          <w:numId w:val="14"/>
        </w:numPr>
        <w:spacing w:line="240" w:lineRule="auto"/>
        <w:rPr>
          <w:rFonts w:cstheme="minorHAnsi"/>
        </w:rPr>
      </w:pPr>
      <w:r w:rsidRPr="00ED748D">
        <w:rPr>
          <w:rFonts w:cstheme="minorHAnsi"/>
        </w:rPr>
        <w:t>Daniel Silvester</w:t>
      </w:r>
    </w:p>
    <w:p w14:paraId="71C090C2" w14:textId="77777777" w:rsidR="00534A15" w:rsidRPr="00ED748D" w:rsidRDefault="00534A15" w:rsidP="00ED748D">
      <w:pPr>
        <w:pStyle w:val="ListParagraph"/>
        <w:numPr>
          <w:ilvl w:val="1"/>
          <w:numId w:val="14"/>
        </w:numPr>
        <w:spacing w:line="240" w:lineRule="auto"/>
        <w:rPr>
          <w:rFonts w:cstheme="minorHAnsi"/>
        </w:rPr>
      </w:pPr>
      <w:r w:rsidRPr="00ED748D">
        <w:rPr>
          <w:rFonts w:cstheme="minorHAnsi"/>
        </w:rPr>
        <w:t xml:space="preserve">Omar </w:t>
      </w:r>
      <w:proofErr w:type="spellStart"/>
      <w:r w:rsidRPr="00ED748D">
        <w:rPr>
          <w:rFonts w:cstheme="minorHAnsi"/>
        </w:rPr>
        <w:t>Elalfy</w:t>
      </w:r>
      <w:proofErr w:type="spellEnd"/>
    </w:p>
    <w:p w14:paraId="037E54E5" w14:textId="0ED95A3F" w:rsidR="00534A15" w:rsidRPr="00ED748D" w:rsidRDefault="00534A15" w:rsidP="00ED748D">
      <w:pPr>
        <w:pStyle w:val="ListParagraph"/>
        <w:numPr>
          <w:ilvl w:val="1"/>
          <w:numId w:val="14"/>
        </w:numPr>
        <w:spacing w:line="240" w:lineRule="auto"/>
        <w:rPr>
          <w:rFonts w:cstheme="minorHAnsi"/>
        </w:rPr>
      </w:pPr>
      <w:r w:rsidRPr="00ED748D">
        <w:rPr>
          <w:rFonts w:cstheme="minorHAnsi"/>
        </w:rPr>
        <w:t>Tom Ashton</w:t>
      </w:r>
    </w:p>
    <w:p w14:paraId="4367EEA4" w14:textId="55022718" w:rsidR="000573DC" w:rsidRPr="00ED748D" w:rsidRDefault="000573DC" w:rsidP="00ED748D">
      <w:pPr>
        <w:pStyle w:val="ListParagraph"/>
        <w:numPr>
          <w:ilvl w:val="1"/>
          <w:numId w:val="14"/>
        </w:numPr>
        <w:spacing w:line="240" w:lineRule="auto"/>
        <w:rPr>
          <w:rFonts w:cstheme="minorHAnsi"/>
        </w:rPr>
      </w:pPr>
      <w:proofErr w:type="spellStart"/>
      <w:r w:rsidRPr="00ED748D">
        <w:rPr>
          <w:rFonts w:cstheme="minorHAnsi"/>
        </w:rPr>
        <w:t>Anotida</w:t>
      </w:r>
      <w:proofErr w:type="spellEnd"/>
      <w:r w:rsidRPr="00ED748D">
        <w:rPr>
          <w:rFonts w:cstheme="minorHAnsi"/>
        </w:rPr>
        <w:t xml:space="preserve"> </w:t>
      </w:r>
      <w:proofErr w:type="spellStart"/>
      <w:r w:rsidRPr="00ED748D">
        <w:rPr>
          <w:rFonts w:cstheme="minorHAnsi"/>
        </w:rPr>
        <w:t>Ntini</w:t>
      </w:r>
      <w:proofErr w:type="spellEnd"/>
    </w:p>
    <w:p w14:paraId="4EA2B277" w14:textId="39533457" w:rsidR="00827B19" w:rsidRDefault="00827B19" w:rsidP="00ED748D">
      <w:pPr>
        <w:pStyle w:val="ListParagraph"/>
        <w:numPr>
          <w:ilvl w:val="1"/>
          <w:numId w:val="14"/>
        </w:numPr>
        <w:spacing w:line="240" w:lineRule="auto"/>
        <w:rPr>
          <w:rFonts w:cstheme="minorHAnsi"/>
        </w:rPr>
      </w:pPr>
      <w:r w:rsidRPr="00ED748D">
        <w:rPr>
          <w:rFonts w:cstheme="minorHAnsi"/>
        </w:rPr>
        <w:t>Ryan?</w:t>
      </w:r>
    </w:p>
    <w:p w14:paraId="664C2AA4" w14:textId="77777777" w:rsidR="0048325E" w:rsidRDefault="0048325E" w:rsidP="0048325E">
      <w:pPr>
        <w:pStyle w:val="ListParagraph"/>
        <w:numPr>
          <w:ilvl w:val="1"/>
          <w:numId w:val="14"/>
        </w:numPr>
        <w:spacing w:line="240" w:lineRule="auto"/>
      </w:pPr>
      <w:proofErr w:type="spellStart"/>
      <w:r>
        <w:t>Jizheng</w:t>
      </w:r>
      <w:proofErr w:type="spellEnd"/>
      <w:r>
        <w:t xml:space="preserve"> Wan</w:t>
      </w:r>
    </w:p>
    <w:p w14:paraId="3F1D68D9" w14:textId="77777777" w:rsidR="0048325E" w:rsidRPr="0048325E" w:rsidRDefault="0048325E" w:rsidP="0048325E">
      <w:pPr>
        <w:spacing w:line="240" w:lineRule="auto"/>
        <w:ind w:left="1080" w:firstLine="0"/>
        <w:rPr>
          <w:rFonts w:cstheme="minorHAnsi"/>
        </w:rPr>
      </w:pPr>
    </w:p>
    <w:p w14:paraId="480BCE56" w14:textId="1AF33C12" w:rsidR="00827B19" w:rsidRPr="00A56FF3" w:rsidRDefault="00A56FF3" w:rsidP="00A56FF3">
      <w:pPr>
        <w:numPr>
          <w:ilvl w:val="0"/>
          <w:numId w:val="14"/>
        </w:numPr>
        <w:spacing w:line="240" w:lineRule="auto"/>
        <w:rPr>
          <w:rFonts w:eastAsia="Times New Roman"/>
          <w:color w:val="000000" w:themeColor="text2"/>
          <w:lang w:val="en-GB" w:eastAsia="en-GB"/>
        </w:rPr>
      </w:pPr>
      <w:proofErr w:type="spellStart"/>
      <w:r>
        <w:rPr>
          <w:rFonts w:eastAsia="Times New Roman"/>
          <w:color w:val="000000" w:themeColor="text2"/>
          <w:lang w:val="en-GB" w:eastAsia="en-GB"/>
        </w:rPr>
        <w:t>Muxuan</w:t>
      </w:r>
      <w:proofErr w:type="spellEnd"/>
      <w:r>
        <w:rPr>
          <w:rFonts w:eastAsia="Times New Roman"/>
          <w:color w:val="000000" w:themeColor="text2"/>
          <w:lang w:val="en-GB" w:eastAsia="en-GB"/>
        </w:rPr>
        <w:t xml:space="preserve"> </w:t>
      </w:r>
      <w:proofErr w:type="spellStart"/>
      <w:r>
        <w:rPr>
          <w:rFonts w:eastAsia="Times New Roman"/>
          <w:color w:val="000000" w:themeColor="text2"/>
          <w:lang w:val="en-GB" w:eastAsia="en-GB"/>
        </w:rPr>
        <w:t>Lyu</w:t>
      </w:r>
      <w:proofErr w:type="spellEnd"/>
      <w:r>
        <w:rPr>
          <w:rFonts w:eastAsia="Times New Roman"/>
          <w:color w:val="000000" w:themeColor="text2"/>
          <w:lang w:val="en-GB" w:eastAsia="en-GB"/>
        </w:rPr>
        <w:t xml:space="preserve"> – not attended</w:t>
      </w:r>
    </w:p>
    <w:p w14:paraId="7F24D4E5" w14:textId="77777777" w:rsidR="00827B19" w:rsidRPr="00827B19" w:rsidRDefault="00827B19"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Introductions first - all present but one </w:t>
      </w:r>
    </w:p>
    <w:p w14:paraId="4308400A" w14:textId="77777777" w:rsidR="00827B19" w:rsidRPr="00827B19" w:rsidRDefault="00827B19"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Discuss ideas - all seem to like sheet music idea</w:t>
      </w:r>
    </w:p>
    <w:p w14:paraId="2E8D9A5F" w14:textId="77777777" w:rsidR="00827B19" w:rsidRPr="00827B19" w:rsidRDefault="00827B19"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Machine learning for J - plugin for Java AI </w:t>
      </w:r>
    </w:p>
    <w:p w14:paraId="09680715" w14:textId="77777777" w:rsidR="00827B19" w:rsidRPr="00827B19" w:rsidRDefault="00827B19"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 xml:space="preserve">Wasn’t sure why Java isn’t recommended - Tutor will check with </w:t>
      </w:r>
      <w:proofErr w:type="spellStart"/>
      <w:r w:rsidRPr="323537B0">
        <w:rPr>
          <w:rFonts w:eastAsia="Times New Roman"/>
          <w:color w:val="000000"/>
          <w:kern w:val="0"/>
          <w:lang w:val="en-GB" w:eastAsia="en-GB"/>
        </w:rPr>
        <w:t>Madasar</w:t>
      </w:r>
      <w:proofErr w:type="spellEnd"/>
      <w:r w:rsidRPr="323537B0">
        <w:rPr>
          <w:rFonts w:eastAsia="Times New Roman"/>
          <w:color w:val="000000"/>
          <w:kern w:val="0"/>
          <w:lang w:val="en-GB" w:eastAsia="en-GB"/>
        </w:rPr>
        <w:t xml:space="preserve"> on why this is </w:t>
      </w:r>
    </w:p>
    <w:p w14:paraId="76E45890" w14:textId="77777777" w:rsidR="00827B19" w:rsidRPr="00827B19" w:rsidRDefault="00827B19"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Recommended to get to grips with Kanban before we explore SCRUM </w:t>
      </w:r>
    </w:p>
    <w:p w14:paraId="31268566" w14:textId="77777777" w:rsidR="00827B19" w:rsidRPr="00827B19" w:rsidRDefault="00827B19"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Week 3 requires us to plan something (like a GANNT chart in Kanban)</w:t>
      </w:r>
    </w:p>
    <w:p w14:paraId="2DD861EA" w14:textId="77777777" w:rsidR="00827B19" w:rsidRPr="00827B19" w:rsidRDefault="00827B19"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Recommend we have an ‘action plan’ for each team meeting</w:t>
      </w:r>
    </w:p>
    <w:p w14:paraId="613108E6" w14:textId="6E3E113F" w:rsidR="00827B19" w:rsidRPr="00ED748D" w:rsidRDefault="00827B19"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 xml:space="preserve">Noted that next week will be an </w:t>
      </w:r>
      <w:r w:rsidR="00ED748D" w:rsidRPr="323537B0">
        <w:rPr>
          <w:rFonts w:eastAsia="Times New Roman"/>
          <w:color w:val="000000"/>
          <w:kern w:val="0"/>
          <w:lang w:val="en-GB" w:eastAsia="en-GB"/>
        </w:rPr>
        <w:t>hour-long</w:t>
      </w:r>
      <w:r w:rsidRPr="323537B0">
        <w:rPr>
          <w:rFonts w:eastAsia="Times New Roman"/>
          <w:color w:val="000000"/>
          <w:kern w:val="0"/>
          <w:lang w:val="en-GB" w:eastAsia="en-GB"/>
        </w:rPr>
        <w:t xml:space="preserve"> meeting</w:t>
      </w:r>
    </w:p>
    <w:p w14:paraId="46FF18AF" w14:textId="4362BEC0" w:rsidR="00827B19" w:rsidRDefault="00827B19" w:rsidP="00827B19">
      <w:pPr>
        <w:spacing w:line="240" w:lineRule="auto"/>
        <w:textAlignment w:val="baseline"/>
        <w:rPr>
          <w:rFonts w:ascii="Arial" w:eastAsia="Times New Roman" w:hAnsi="Arial" w:cs="Arial"/>
          <w:color w:val="000000"/>
          <w:kern w:val="0"/>
          <w:lang w:val="en-GB" w:eastAsia="en-GB"/>
        </w:rPr>
      </w:pPr>
    </w:p>
    <w:p w14:paraId="382D9D94" w14:textId="1B74A0FB" w:rsidR="00827B19" w:rsidRPr="00F03B9E" w:rsidRDefault="00827B19" w:rsidP="00827B19">
      <w:pPr>
        <w:pStyle w:val="Heading2"/>
        <w:rPr>
          <w:rFonts w:eastAsia="Times New Roman" w:cstheme="minorHAnsi"/>
          <w:color w:val="000000"/>
          <w:kern w:val="0"/>
          <w:lang w:val="en-GB" w:eastAsia="en-GB"/>
        </w:rPr>
      </w:pPr>
      <w:bookmarkStart w:id="3" w:name="_Toc95305067"/>
      <w:r>
        <w:t>08-02-2022</w:t>
      </w:r>
      <w:bookmarkEnd w:id="3"/>
    </w:p>
    <w:p w14:paraId="49031267" w14:textId="6ABAAE2C" w:rsidR="00827B19" w:rsidRPr="00755BC7" w:rsidRDefault="00827B19" w:rsidP="323537B0">
      <w:pPr>
        <w:pStyle w:val="ListParagraph"/>
        <w:numPr>
          <w:ilvl w:val="0"/>
          <w:numId w:val="14"/>
        </w:numPr>
        <w:spacing w:line="240" w:lineRule="auto"/>
      </w:pPr>
      <w:r w:rsidRPr="323537B0">
        <w:t xml:space="preserve">Time: </w:t>
      </w:r>
      <w:r w:rsidR="00ED748D" w:rsidRPr="323537B0">
        <w:t>5pm</w:t>
      </w:r>
    </w:p>
    <w:p w14:paraId="15E5D8E1" w14:textId="3265E972" w:rsidR="00827B19" w:rsidRPr="00755BC7" w:rsidRDefault="00827B19" w:rsidP="323537B0">
      <w:pPr>
        <w:pStyle w:val="ListParagraph"/>
        <w:numPr>
          <w:ilvl w:val="0"/>
          <w:numId w:val="14"/>
        </w:numPr>
        <w:spacing w:line="240" w:lineRule="auto"/>
      </w:pPr>
      <w:r w:rsidRPr="323537B0">
        <w:t xml:space="preserve">Venue: </w:t>
      </w:r>
      <w:r w:rsidR="000E7C53" w:rsidRPr="323537B0">
        <w:t>group study room 01</w:t>
      </w:r>
    </w:p>
    <w:p w14:paraId="2DBDF2F3" w14:textId="77777777" w:rsidR="00827B19" w:rsidRPr="00755BC7" w:rsidRDefault="00827B19" w:rsidP="323537B0">
      <w:pPr>
        <w:pStyle w:val="ListParagraph"/>
        <w:numPr>
          <w:ilvl w:val="0"/>
          <w:numId w:val="14"/>
        </w:numPr>
        <w:spacing w:line="240" w:lineRule="auto"/>
      </w:pPr>
      <w:r w:rsidRPr="323537B0">
        <w:t>Attendee List:</w:t>
      </w:r>
    </w:p>
    <w:p w14:paraId="6B1E2B7E" w14:textId="77777777" w:rsidR="00827B19" w:rsidRPr="00755BC7" w:rsidRDefault="00827B19" w:rsidP="00755BC7">
      <w:pPr>
        <w:pStyle w:val="ListParagraph"/>
        <w:numPr>
          <w:ilvl w:val="1"/>
          <w:numId w:val="14"/>
        </w:numPr>
        <w:spacing w:line="240" w:lineRule="auto"/>
        <w:rPr>
          <w:rFonts w:cstheme="minorHAnsi"/>
        </w:rPr>
      </w:pPr>
      <w:proofErr w:type="spellStart"/>
      <w:r w:rsidRPr="00755BC7">
        <w:rPr>
          <w:rFonts w:cstheme="minorHAnsi"/>
        </w:rPr>
        <w:t>Mosfirat</w:t>
      </w:r>
      <w:proofErr w:type="spellEnd"/>
      <w:r w:rsidRPr="00755BC7">
        <w:rPr>
          <w:rFonts w:cstheme="minorHAnsi"/>
        </w:rPr>
        <w:t xml:space="preserve"> Nasreen</w:t>
      </w:r>
    </w:p>
    <w:p w14:paraId="7F776B18" w14:textId="77777777" w:rsidR="00827B19" w:rsidRPr="00755BC7" w:rsidRDefault="00827B19" w:rsidP="00755BC7">
      <w:pPr>
        <w:pStyle w:val="ListParagraph"/>
        <w:numPr>
          <w:ilvl w:val="1"/>
          <w:numId w:val="14"/>
        </w:numPr>
        <w:spacing w:line="240" w:lineRule="auto"/>
        <w:rPr>
          <w:rFonts w:cstheme="minorHAnsi"/>
        </w:rPr>
      </w:pPr>
      <w:r w:rsidRPr="00755BC7">
        <w:rPr>
          <w:rFonts w:cstheme="minorHAnsi"/>
        </w:rPr>
        <w:t>Daniel Silvester</w:t>
      </w:r>
    </w:p>
    <w:p w14:paraId="23546E55" w14:textId="77777777" w:rsidR="00827B19" w:rsidRPr="00755BC7" w:rsidRDefault="00827B19" w:rsidP="00755BC7">
      <w:pPr>
        <w:pStyle w:val="ListParagraph"/>
        <w:numPr>
          <w:ilvl w:val="1"/>
          <w:numId w:val="14"/>
        </w:numPr>
        <w:spacing w:line="240" w:lineRule="auto"/>
        <w:rPr>
          <w:rFonts w:cstheme="minorHAnsi"/>
        </w:rPr>
      </w:pPr>
      <w:r w:rsidRPr="00755BC7">
        <w:rPr>
          <w:rFonts w:cstheme="minorHAnsi"/>
        </w:rPr>
        <w:t xml:space="preserve">Omar </w:t>
      </w:r>
      <w:proofErr w:type="spellStart"/>
      <w:r w:rsidRPr="00755BC7">
        <w:rPr>
          <w:rFonts w:cstheme="minorHAnsi"/>
        </w:rPr>
        <w:t>Elalfy</w:t>
      </w:r>
      <w:proofErr w:type="spellEnd"/>
    </w:p>
    <w:p w14:paraId="79197B08" w14:textId="77777777" w:rsidR="00827B19" w:rsidRPr="00755BC7" w:rsidRDefault="00827B19" w:rsidP="00755BC7">
      <w:pPr>
        <w:pStyle w:val="ListParagraph"/>
        <w:numPr>
          <w:ilvl w:val="1"/>
          <w:numId w:val="14"/>
        </w:numPr>
        <w:spacing w:line="240" w:lineRule="auto"/>
        <w:rPr>
          <w:rFonts w:cstheme="minorHAnsi"/>
        </w:rPr>
      </w:pPr>
      <w:r w:rsidRPr="00755BC7">
        <w:rPr>
          <w:rFonts w:cstheme="minorHAnsi"/>
        </w:rPr>
        <w:t>Tom Ashton</w:t>
      </w:r>
    </w:p>
    <w:p w14:paraId="6191DF09" w14:textId="77777777" w:rsidR="00827B19" w:rsidRDefault="00827B19" w:rsidP="00755BC7">
      <w:pPr>
        <w:pStyle w:val="ListParagraph"/>
        <w:numPr>
          <w:ilvl w:val="1"/>
          <w:numId w:val="14"/>
        </w:numPr>
        <w:spacing w:line="240" w:lineRule="auto"/>
        <w:rPr>
          <w:rFonts w:cstheme="minorHAnsi"/>
        </w:rPr>
      </w:pPr>
      <w:proofErr w:type="spellStart"/>
      <w:r w:rsidRPr="00755BC7">
        <w:rPr>
          <w:rFonts w:cstheme="minorHAnsi"/>
        </w:rPr>
        <w:t>Anotida</w:t>
      </w:r>
      <w:proofErr w:type="spellEnd"/>
      <w:r w:rsidRPr="00755BC7">
        <w:rPr>
          <w:rFonts w:cstheme="minorHAnsi"/>
        </w:rPr>
        <w:t xml:space="preserve"> </w:t>
      </w:r>
      <w:proofErr w:type="spellStart"/>
      <w:r w:rsidRPr="00755BC7">
        <w:rPr>
          <w:rFonts w:cstheme="minorHAnsi"/>
        </w:rPr>
        <w:t>Ntini</w:t>
      </w:r>
      <w:proofErr w:type="spellEnd"/>
    </w:p>
    <w:p w14:paraId="3F0D3CBE" w14:textId="07FEECD3" w:rsidR="00A56FF3" w:rsidRPr="00A56FF3" w:rsidRDefault="00A56FF3" w:rsidP="00A56FF3">
      <w:pPr>
        <w:numPr>
          <w:ilvl w:val="0"/>
          <w:numId w:val="14"/>
        </w:numPr>
        <w:spacing w:line="240" w:lineRule="auto"/>
        <w:rPr>
          <w:rFonts w:eastAsia="Times New Roman"/>
          <w:color w:val="000000" w:themeColor="text2"/>
          <w:lang w:val="en-GB" w:eastAsia="en-GB"/>
        </w:rPr>
      </w:pPr>
      <w:proofErr w:type="spellStart"/>
      <w:r>
        <w:rPr>
          <w:rFonts w:eastAsia="Times New Roman"/>
          <w:color w:val="000000" w:themeColor="text2"/>
          <w:lang w:val="en-GB" w:eastAsia="en-GB"/>
        </w:rPr>
        <w:t>Muxuan</w:t>
      </w:r>
      <w:proofErr w:type="spellEnd"/>
      <w:r>
        <w:rPr>
          <w:rFonts w:eastAsia="Times New Roman"/>
          <w:color w:val="000000" w:themeColor="text2"/>
          <w:lang w:val="en-GB" w:eastAsia="en-GB"/>
        </w:rPr>
        <w:t xml:space="preserve"> </w:t>
      </w:r>
      <w:proofErr w:type="spellStart"/>
      <w:r>
        <w:rPr>
          <w:rFonts w:eastAsia="Times New Roman"/>
          <w:color w:val="000000" w:themeColor="text2"/>
          <w:lang w:val="en-GB" w:eastAsia="en-GB"/>
        </w:rPr>
        <w:t>Lyu</w:t>
      </w:r>
      <w:proofErr w:type="spellEnd"/>
      <w:r>
        <w:rPr>
          <w:rFonts w:eastAsia="Times New Roman"/>
          <w:color w:val="000000" w:themeColor="text2"/>
          <w:lang w:val="en-GB" w:eastAsia="en-GB"/>
        </w:rPr>
        <w:t xml:space="preserve"> – not attended</w:t>
      </w:r>
    </w:p>
    <w:p w14:paraId="1C0CF3E8" w14:textId="77777777" w:rsidR="00755BC7" w:rsidRPr="00755BC7" w:rsidRDefault="00755BC7"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Discussed feasibility of top few ideas</w:t>
      </w:r>
    </w:p>
    <w:p w14:paraId="37F5C919" w14:textId="77777777" w:rsidR="00755BC7" w:rsidRPr="00755BC7" w:rsidRDefault="00755BC7"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Ruled out sheet music idea as no suitable API could be found</w:t>
      </w:r>
    </w:p>
    <w:p w14:paraId="6B30984D" w14:textId="77777777" w:rsidR="00755BC7" w:rsidRPr="00755BC7" w:rsidRDefault="00755BC7"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Selected legislation idea as our backup</w:t>
      </w:r>
    </w:p>
    <w:p w14:paraId="424FA21B" w14:textId="77777777" w:rsidR="00755BC7" w:rsidRPr="00755BC7" w:rsidRDefault="00755BC7"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Brainstormed other new ideas</w:t>
      </w:r>
    </w:p>
    <w:p w14:paraId="040AC173" w14:textId="77777777" w:rsidR="00755BC7" w:rsidRPr="00755BC7" w:rsidRDefault="00755BC7" w:rsidP="323537B0">
      <w:pPr>
        <w:numPr>
          <w:ilvl w:val="0"/>
          <w:numId w:val="14"/>
        </w:numPr>
        <w:spacing w:line="240" w:lineRule="auto"/>
        <w:textAlignment w:val="baseline"/>
        <w:rPr>
          <w:rFonts w:eastAsia="Times New Roman"/>
          <w:color w:val="000000"/>
          <w:kern w:val="0"/>
          <w:lang w:val="en-GB" w:eastAsia="en-GB"/>
        </w:rPr>
      </w:pPr>
      <w:r w:rsidRPr="323537B0">
        <w:rPr>
          <w:rFonts w:eastAsia="Times New Roman"/>
          <w:color w:val="000000"/>
          <w:kern w:val="0"/>
          <w:lang w:val="en-GB" w:eastAsia="en-GB"/>
        </w:rPr>
        <w:t>Settled on outfit planning/creating idea</w:t>
      </w:r>
    </w:p>
    <w:p w14:paraId="2BAC11E0" w14:textId="090716E9" w:rsidR="00755BC7" w:rsidRPr="00755BC7" w:rsidRDefault="00755BC7" w:rsidP="00755BC7">
      <w:pPr>
        <w:numPr>
          <w:ilvl w:val="0"/>
          <w:numId w:val="14"/>
        </w:numPr>
        <w:spacing w:line="240" w:lineRule="auto"/>
        <w:textAlignment w:val="baseline"/>
        <w:rPr>
          <w:rFonts w:eastAsia="Times New Roman"/>
          <w:color w:val="000000"/>
          <w:kern w:val="0"/>
          <w:lang w:val="en-GB" w:eastAsia="en-GB"/>
        </w:rPr>
      </w:pPr>
      <w:r w:rsidRPr="4081C34E">
        <w:rPr>
          <w:rFonts w:eastAsia="Times New Roman"/>
          <w:color w:val="000000"/>
          <w:kern w:val="0"/>
          <w:lang w:val="en-GB" w:eastAsia="en-GB"/>
        </w:rPr>
        <w:t>Arranged meeting (12:00 09-02-22) to formalize final idea before tutor meeting</w:t>
      </w:r>
    </w:p>
    <w:p w14:paraId="7D4EFC5A" w14:textId="7BC43409" w:rsidR="4081C34E" w:rsidRDefault="4081C34E" w:rsidP="4081C34E">
      <w:pPr>
        <w:spacing w:line="240" w:lineRule="auto"/>
        <w:rPr>
          <w:rFonts w:eastAsia="Times New Roman"/>
          <w:color w:val="000000" w:themeColor="text2"/>
          <w:lang w:val="en-GB" w:eastAsia="en-GB"/>
        </w:rPr>
      </w:pPr>
    </w:p>
    <w:p w14:paraId="71487DD5" w14:textId="784486AF" w:rsidR="4081C34E" w:rsidRDefault="4081C34E" w:rsidP="4081C34E">
      <w:pPr>
        <w:spacing w:line="240" w:lineRule="auto"/>
        <w:rPr>
          <w:rFonts w:eastAsia="Times New Roman"/>
          <w:color w:val="000000" w:themeColor="text2"/>
          <w:lang w:val="en-GB" w:eastAsia="en-GB"/>
        </w:rPr>
      </w:pPr>
    </w:p>
    <w:p w14:paraId="3B922866" w14:textId="77777777" w:rsidR="00223AA7" w:rsidRDefault="00223AA7" w:rsidP="003E7A42">
      <w:pPr>
        <w:pStyle w:val="Heading2"/>
      </w:pPr>
      <w:bookmarkStart w:id="4" w:name="_Toc95305068"/>
    </w:p>
    <w:p w14:paraId="15E17FBA" w14:textId="6B347F0F" w:rsidR="003E7A42" w:rsidRPr="003E7A42" w:rsidRDefault="3A2A7336" w:rsidP="003E7A42">
      <w:pPr>
        <w:pStyle w:val="Heading2"/>
      </w:pPr>
      <w:r>
        <w:t>09-02-2022</w:t>
      </w:r>
      <w:bookmarkEnd w:id="4"/>
    </w:p>
    <w:p w14:paraId="4EE30337" w14:textId="13ABAFC8" w:rsidR="216FA1A9" w:rsidRDefault="216FA1A9" w:rsidP="323537B0">
      <w:r w:rsidRPr="323537B0">
        <w:rPr>
          <w:u w:val="single"/>
        </w:rPr>
        <w:t>Meeting 1</w:t>
      </w:r>
      <w:r>
        <w:t xml:space="preserve"> </w:t>
      </w:r>
    </w:p>
    <w:p w14:paraId="06EDCBA1" w14:textId="77777777" w:rsidR="003E7A42" w:rsidRDefault="003E7A42" w:rsidP="003E7A42">
      <w:pPr>
        <w:pStyle w:val="ListParagraph"/>
        <w:numPr>
          <w:ilvl w:val="0"/>
          <w:numId w:val="14"/>
        </w:numPr>
        <w:spacing w:line="240" w:lineRule="auto"/>
      </w:pPr>
      <w:r w:rsidRPr="4081C34E">
        <w:t>Time: 12</w:t>
      </w:r>
      <w:r>
        <w:t>p</w:t>
      </w:r>
      <w:r w:rsidRPr="4081C34E">
        <w:t>m</w:t>
      </w:r>
    </w:p>
    <w:p w14:paraId="6BA996C8" w14:textId="77777777" w:rsidR="003E7A42" w:rsidRDefault="003E7A42" w:rsidP="003E7A42">
      <w:pPr>
        <w:pStyle w:val="ListParagraph"/>
        <w:numPr>
          <w:ilvl w:val="0"/>
          <w:numId w:val="14"/>
        </w:numPr>
        <w:spacing w:line="240" w:lineRule="auto"/>
      </w:pPr>
      <w:r w:rsidRPr="4081C34E">
        <w:t>Venue: online zoom meeting</w:t>
      </w:r>
    </w:p>
    <w:p w14:paraId="640A78CE" w14:textId="77777777" w:rsidR="003E7A42" w:rsidRDefault="003E7A42" w:rsidP="003E7A42">
      <w:pPr>
        <w:pStyle w:val="ListParagraph"/>
        <w:numPr>
          <w:ilvl w:val="0"/>
          <w:numId w:val="14"/>
        </w:numPr>
        <w:spacing w:line="240" w:lineRule="auto"/>
      </w:pPr>
      <w:r w:rsidRPr="4081C34E">
        <w:t xml:space="preserve">Attendee List: </w:t>
      </w:r>
    </w:p>
    <w:p w14:paraId="00C9644F" w14:textId="77777777" w:rsidR="003E7A42" w:rsidRDefault="003E7A42" w:rsidP="003E7A42">
      <w:pPr>
        <w:pStyle w:val="ListParagraph"/>
        <w:numPr>
          <w:ilvl w:val="1"/>
          <w:numId w:val="14"/>
        </w:numPr>
        <w:spacing w:line="240" w:lineRule="auto"/>
      </w:pPr>
      <w:proofErr w:type="spellStart"/>
      <w:r w:rsidRPr="4081C34E">
        <w:t>Mosfirat</w:t>
      </w:r>
      <w:proofErr w:type="spellEnd"/>
      <w:r w:rsidRPr="4081C34E">
        <w:t xml:space="preserve"> Nasreen</w:t>
      </w:r>
    </w:p>
    <w:p w14:paraId="4919ECA3" w14:textId="77777777" w:rsidR="003E7A42" w:rsidRDefault="003E7A42" w:rsidP="003E7A42">
      <w:pPr>
        <w:pStyle w:val="ListParagraph"/>
        <w:numPr>
          <w:ilvl w:val="1"/>
          <w:numId w:val="14"/>
        </w:numPr>
        <w:spacing w:line="240" w:lineRule="auto"/>
      </w:pPr>
      <w:r w:rsidRPr="4081C34E">
        <w:t>Daniel Silvester</w:t>
      </w:r>
    </w:p>
    <w:p w14:paraId="0297FD11" w14:textId="77777777" w:rsidR="003E7A42" w:rsidRDefault="003E7A42" w:rsidP="003E7A42">
      <w:pPr>
        <w:pStyle w:val="ListParagraph"/>
        <w:numPr>
          <w:ilvl w:val="1"/>
          <w:numId w:val="14"/>
        </w:numPr>
        <w:spacing w:line="240" w:lineRule="auto"/>
      </w:pPr>
      <w:r w:rsidRPr="4081C34E">
        <w:t xml:space="preserve">Omar </w:t>
      </w:r>
      <w:proofErr w:type="spellStart"/>
      <w:r w:rsidRPr="4081C34E">
        <w:t>Elalfy</w:t>
      </w:r>
      <w:proofErr w:type="spellEnd"/>
    </w:p>
    <w:p w14:paraId="4FBE6F2C" w14:textId="11AF5D2A" w:rsidR="00F40D01" w:rsidRDefault="003E7A42" w:rsidP="00F40D01">
      <w:pPr>
        <w:pStyle w:val="ListParagraph"/>
        <w:numPr>
          <w:ilvl w:val="1"/>
          <w:numId w:val="14"/>
        </w:numPr>
        <w:spacing w:line="240" w:lineRule="auto"/>
      </w:pPr>
      <w:r w:rsidRPr="4081C34E">
        <w:t>Tom Ashton</w:t>
      </w:r>
    </w:p>
    <w:p w14:paraId="3298FDD4" w14:textId="77777777" w:rsidR="003E7A42" w:rsidRDefault="003E7A42" w:rsidP="003E7A42">
      <w:pPr>
        <w:pStyle w:val="ListParagraph"/>
        <w:numPr>
          <w:ilvl w:val="1"/>
          <w:numId w:val="14"/>
        </w:numPr>
        <w:spacing w:line="240" w:lineRule="auto"/>
      </w:pPr>
      <w:proofErr w:type="spellStart"/>
      <w:r w:rsidRPr="4081C34E">
        <w:t>Anotida</w:t>
      </w:r>
      <w:proofErr w:type="spellEnd"/>
      <w:r w:rsidRPr="4081C34E">
        <w:t xml:space="preserve"> </w:t>
      </w:r>
      <w:proofErr w:type="spellStart"/>
      <w:r w:rsidRPr="4081C34E">
        <w:t>Ntini</w:t>
      </w:r>
      <w:proofErr w:type="spellEnd"/>
    </w:p>
    <w:p w14:paraId="324E8AEE" w14:textId="77777777" w:rsidR="003E7A42" w:rsidRDefault="003E7A42" w:rsidP="003E7A42">
      <w:pPr>
        <w:pStyle w:val="ListParagraph"/>
        <w:numPr>
          <w:ilvl w:val="1"/>
          <w:numId w:val="14"/>
        </w:numPr>
        <w:spacing w:line="240" w:lineRule="auto"/>
      </w:pPr>
      <w:r>
        <w:t>Ryan</w:t>
      </w:r>
    </w:p>
    <w:p w14:paraId="208B1A05" w14:textId="21075FAF" w:rsidR="68A8069F" w:rsidRDefault="68A8069F" w:rsidP="323537B0">
      <w:pPr>
        <w:pStyle w:val="ListParagraph"/>
        <w:numPr>
          <w:ilvl w:val="1"/>
          <w:numId w:val="14"/>
        </w:numPr>
        <w:spacing w:line="240" w:lineRule="auto"/>
      </w:pPr>
      <w:r>
        <w:t xml:space="preserve">Apologies: </w:t>
      </w:r>
      <w:proofErr w:type="spellStart"/>
      <w:r>
        <w:t>Muxuan</w:t>
      </w:r>
      <w:proofErr w:type="spellEnd"/>
      <w:r>
        <w:t xml:space="preserve"> </w:t>
      </w:r>
      <w:proofErr w:type="spellStart"/>
      <w:r>
        <w:t>Lya</w:t>
      </w:r>
      <w:proofErr w:type="spellEnd"/>
    </w:p>
    <w:p w14:paraId="69D4D00F" w14:textId="5FA109B3" w:rsidR="7E0DCD46" w:rsidRDefault="7E0DCD46" w:rsidP="0083317E">
      <w:pPr>
        <w:ind w:firstLine="0"/>
      </w:pPr>
      <w:r>
        <w:t xml:space="preserve">Agenda: </w:t>
      </w:r>
    </w:p>
    <w:p w14:paraId="313C8868" w14:textId="6875F81E" w:rsidR="7E0DCD46" w:rsidRDefault="7E0DCD46" w:rsidP="323537B0">
      <w:pPr>
        <w:pStyle w:val="ListParagraph"/>
        <w:numPr>
          <w:ilvl w:val="0"/>
          <w:numId w:val="14"/>
        </w:numPr>
        <w:spacing w:line="240" w:lineRule="auto"/>
      </w:pPr>
      <w:r>
        <w:t>Meet before tutor meeting to discuss idea further</w:t>
      </w:r>
    </w:p>
    <w:p w14:paraId="64E1DBAD" w14:textId="6FF4E96D" w:rsidR="7E0DCD46" w:rsidRDefault="7E0DCD46" w:rsidP="323537B0">
      <w:pPr>
        <w:pStyle w:val="ListParagraph"/>
        <w:numPr>
          <w:ilvl w:val="0"/>
          <w:numId w:val="14"/>
        </w:numPr>
        <w:spacing w:line="240" w:lineRule="auto"/>
      </w:pPr>
      <w:r>
        <w:t xml:space="preserve">Consider user personas </w:t>
      </w:r>
    </w:p>
    <w:p w14:paraId="13D1D820" w14:textId="64D4027A" w:rsidR="7E0DCD46" w:rsidRDefault="7E0DCD46" w:rsidP="323537B0">
      <w:pPr>
        <w:pStyle w:val="ListParagraph"/>
        <w:numPr>
          <w:ilvl w:val="0"/>
          <w:numId w:val="14"/>
        </w:numPr>
        <w:spacing w:line="240" w:lineRule="auto"/>
      </w:pPr>
      <w:r>
        <w:t xml:space="preserve">Discuss current </w:t>
      </w:r>
      <w:proofErr w:type="spellStart"/>
      <w:r>
        <w:t>kanban</w:t>
      </w:r>
      <w:proofErr w:type="spellEnd"/>
      <w:r>
        <w:t xml:space="preserve"> + how to improve</w:t>
      </w:r>
    </w:p>
    <w:p w14:paraId="207F2FCE" w14:textId="3B21A719" w:rsidR="323537B0" w:rsidRDefault="323537B0" w:rsidP="323537B0">
      <w:pPr>
        <w:spacing w:line="240" w:lineRule="auto"/>
      </w:pPr>
    </w:p>
    <w:p w14:paraId="409E7C62" w14:textId="10FAE2C8" w:rsidR="21E27DF3" w:rsidRDefault="21E27DF3" w:rsidP="323537B0">
      <w:pPr>
        <w:spacing w:line="240" w:lineRule="auto"/>
      </w:pPr>
      <w:r>
        <w:t xml:space="preserve">Notes: </w:t>
      </w:r>
    </w:p>
    <w:p w14:paraId="785598A9" w14:textId="320B11CB" w:rsidR="21E27DF3" w:rsidRDefault="21E27DF3" w:rsidP="323537B0">
      <w:pPr>
        <w:pStyle w:val="ListParagraph"/>
        <w:numPr>
          <w:ilvl w:val="0"/>
          <w:numId w:val="14"/>
        </w:numPr>
        <w:spacing w:line="240" w:lineRule="auto"/>
      </w:pPr>
      <w:r>
        <w:t xml:space="preserve">Work done on personas wasn’t going to be enough – need to go out and talk to people + think about how each of our personas can reflect a specific section of our app. </w:t>
      </w:r>
    </w:p>
    <w:p w14:paraId="24041E12" w14:textId="7DB9D54B" w:rsidR="1CF81FDD" w:rsidRDefault="1CF81FDD" w:rsidP="323537B0">
      <w:pPr>
        <w:pStyle w:val="ListParagraph"/>
        <w:numPr>
          <w:ilvl w:val="0"/>
          <w:numId w:val="14"/>
        </w:numPr>
        <w:spacing w:line="240" w:lineRule="auto"/>
      </w:pPr>
      <w:r>
        <w:t xml:space="preserve">All members contributed this time, albeit contribution was more limited from some. </w:t>
      </w:r>
    </w:p>
    <w:p w14:paraId="6B59A581" w14:textId="470E4D30" w:rsidR="323537B0" w:rsidRDefault="323537B0" w:rsidP="323537B0">
      <w:pPr>
        <w:spacing w:line="240" w:lineRule="auto"/>
      </w:pPr>
    </w:p>
    <w:p w14:paraId="440CD131" w14:textId="16188386" w:rsidR="323537B0" w:rsidRDefault="1CF81FDD" w:rsidP="00223AA7">
      <w:pPr>
        <w:spacing w:line="240" w:lineRule="auto"/>
      </w:pPr>
      <w:r>
        <w:t xml:space="preserve">Action Plan: </w:t>
      </w:r>
    </w:p>
    <w:p w14:paraId="6F0FCBA1" w14:textId="4CA983DB" w:rsidR="00F40D01" w:rsidRDefault="003477BA" w:rsidP="0048325E">
      <w:pPr>
        <w:numPr>
          <w:ilvl w:val="0"/>
          <w:numId w:val="14"/>
        </w:numPr>
        <w:spacing w:line="240" w:lineRule="auto"/>
        <w:rPr>
          <w:rFonts w:eastAsia="Times New Roman"/>
          <w:color w:val="000000" w:themeColor="text2"/>
          <w:lang w:val="en-GB" w:eastAsia="en-GB"/>
        </w:rPr>
      </w:pPr>
      <w:r>
        <w:rPr>
          <w:rFonts w:eastAsia="Times New Roman"/>
          <w:color w:val="000000" w:themeColor="text2"/>
          <w:lang w:val="en-GB" w:eastAsia="en-GB"/>
        </w:rPr>
        <w:t>Agreed on final idea to show</w:t>
      </w:r>
      <w:r w:rsidR="00F40D01">
        <w:rPr>
          <w:rFonts w:eastAsia="Times New Roman"/>
          <w:color w:val="000000" w:themeColor="text2"/>
          <w:lang w:val="en-GB" w:eastAsia="en-GB"/>
        </w:rPr>
        <w:t xml:space="preserve"> tutor – Outfit Planner</w:t>
      </w:r>
    </w:p>
    <w:p w14:paraId="0C324E12" w14:textId="77777777" w:rsidR="00311788" w:rsidRDefault="00311788" w:rsidP="00311788">
      <w:pPr>
        <w:numPr>
          <w:ilvl w:val="0"/>
          <w:numId w:val="14"/>
        </w:numPr>
        <w:spacing w:line="240" w:lineRule="auto"/>
        <w:rPr>
          <w:rFonts w:eastAsia="Times New Roman"/>
          <w:color w:val="000000" w:themeColor="text2"/>
          <w:lang w:val="en-GB" w:eastAsia="en-GB"/>
        </w:rPr>
      </w:pPr>
      <w:r>
        <w:rPr>
          <w:rFonts w:eastAsia="Times New Roman"/>
          <w:color w:val="000000" w:themeColor="text2"/>
          <w:lang w:val="en-GB" w:eastAsia="en-GB"/>
        </w:rPr>
        <w:t>Initial looks at Balsamiq</w:t>
      </w:r>
    </w:p>
    <w:p w14:paraId="48F96A38" w14:textId="0E8D1D25" w:rsidR="323537B0" w:rsidRDefault="323537B0" w:rsidP="323537B0">
      <w:pPr>
        <w:spacing w:line="240" w:lineRule="auto"/>
        <w:rPr>
          <w:rFonts w:eastAsia="Times New Roman"/>
          <w:color w:val="000000" w:themeColor="text2"/>
          <w:lang w:val="en-GB" w:eastAsia="en-GB"/>
        </w:rPr>
      </w:pPr>
    </w:p>
    <w:p w14:paraId="09E9F1A7" w14:textId="038DF3DB" w:rsidR="45FA61FE" w:rsidRDefault="45FA61FE" w:rsidP="323537B0">
      <w:pPr>
        <w:spacing w:line="240" w:lineRule="auto"/>
        <w:rPr>
          <w:rFonts w:eastAsia="Times New Roman"/>
          <w:color w:val="000000" w:themeColor="text2"/>
          <w:u w:val="single"/>
          <w:lang w:val="en-GB" w:eastAsia="en-GB"/>
        </w:rPr>
      </w:pPr>
      <w:r w:rsidRPr="323537B0">
        <w:rPr>
          <w:rFonts w:eastAsia="Times New Roman"/>
          <w:color w:val="000000" w:themeColor="text2"/>
          <w:u w:val="single"/>
          <w:lang w:val="en-GB" w:eastAsia="en-GB"/>
        </w:rPr>
        <w:t>Meeting 2</w:t>
      </w:r>
    </w:p>
    <w:p w14:paraId="2077674B" w14:textId="77777777" w:rsidR="00311788" w:rsidRDefault="00311788" w:rsidP="00311788">
      <w:pPr>
        <w:spacing w:line="240" w:lineRule="auto"/>
        <w:ind w:left="720" w:firstLine="0"/>
        <w:rPr>
          <w:rFonts w:eastAsia="Times New Roman"/>
          <w:color w:val="000000" w:themeColor="text2"/>
          <w:lang w:val="en-GB" w:eastAsia="en-GB"/>
        </w:rPr>
      </w:pPr>
    </w:p>
    <w:p w14:paraId="5F15360E" w14:textId="396758CC" w:rsidR="00311788" w:rsidRPr="00311788" w:rsidRDefault="00311788" w:rsidP="00311788">
      <w:pPr>
        <w:numPr>
          <w:ilvl w:val="0"/>
          <w:numId w:val="14"/>
        </w:numPr>
        <w:spacing w:line="240" w:lineRule="auto"/>
        <w:rPr>
          <w:rFonts w:eastAsia="Times New Roman"/>
          <w:color w:val="000000" w:themeColor="text2"/>
          <w:lang w:val="en-GB" w:eastAsia="en-GB"/>
        </w:rPr>
      </w:pPr>
      <w:r>
        <w:t>Time: 1pm</w:t>
      </w:r>
    </w:p>
    <w:p w14:paraId="48CC18EC" w14:textId="77777777" w:rsidR="00311788" w:rsidRDefault="00311788" w:rsidP="00311788">
      <w:pPr>
        <w:numPr>
          <w:ilvl w:val="0"/>
          <w:numId w:val="14"/>
        </w:numPr>
        <w:spacing w:line="240" w:lineRule="auto"/>
        <w:rPr>
          <w:rFonts w:eastAsia="Times New Roman"/>
          <w:color w:val="000000" w:themeColor="text2"/>
          <w:lang w:val="en-GB" w:eastAsia="en-GB"/>
        </w:rPr>
      </w:pPr>
      <w:r>
        <w:t>Venue: online zoom meeting</w:t>
      </w:r>
    </w:p>
    <w:p w14:paraId="3243C942" w14:textId="77777777" w:rsidR="00311788" w:rsidRDefault="00311788" w:rsidP="00311788">
      <w:pPr>
        <w:numPr>
          <w:ilvl w:val="0"/>
          <w:numId w:val="14"/>
        </w:numPr>
        <w:spacing w:line="240" w:lineRule="auto"/>
        <w:rPr>
          <w:rFonts w:eastAsia="Times New Roman"/>
          <w:color w:val="000000" w:themeColor="text2"/>
          <w:lang w:val="en-GB" w:eastAsia="en-GB"/>
        </w:rPr>
      </w:pPr>
      <w:r>
        <w:t xml:space="preserve">Attendee List: </w:t>
      </w:r>
    </w:p>
    <w:p w14:paraId="3708770F" w14:textId="77777777" w:rsidR="00311788" w:rsidRDefault="00311788" w:rsidP="00311788">
      <w:pPr>
        <w:numPr>
          <w:ilvl w:val="1"/>
          <w:numId w:val="14"/>
        </w:numPr>
        <w:spacing w:line="240" w:lineRule="auto"/>
        <w:rPr>
          <w:rFonts w:eastAsia="Times New Roman"/>
          <w:color w:val="000000" w:themeColor="text2"/>
          <w:lang w:val="en-GB" w:eastAsia="en-GB"/>
        </w:rPr>
      </w:pPr>
      <w:proofErr w:type="spellStart"/>
      <w:r>
        <w:t>Mosfirat</w:t>
      </w:r>
      <w:proofErr w:type="spellEnd"/>
      <w:r>
        <w:t xml:space="preserve"> Nasreen</w:t>
      </w:r>
    </w:p>
    <w:p w14:paraId="66ED32A4" w14:textId="77777777" w:rsidR="00311788" w:rsidRDefault="00311788" w:rsidP="00311788">
      <w:pPr>
        <w:numPr>
          <w:ilvl w:val="1"/>
          <w:numId w:val="14"/>
        </w:numPr>
        <w:spacing w:line="240" w:lineRule="auto"/>
        <w:rPr>
          <w:rFonts w:eastAsia="Times New Roman"/>
          <w:color w:val="000000" w:themeColor="text2"/>
          <w:lang w:val="en-GB" w:eastAsia="en-GB"/>
        </w:rPr>
      </w:pPr>
      <w:r>
        <w:t>Daniel Silvester</w:t>
      </w:r>
    </w:p>
    <w:p w14:paraId="2FCE1566" w14:textId="77777777" w:rsidR="00311788" w:rsidRDefault="00311788" w:rsidP="00311788">
      <w:pPr>
        <w:numPr>
          <w:ilvl w:val="1"/>
          <w:numId w:val="14"/>
        </w:numPr>
        <w:spacing w:line="240" w:lineRule="auto"/>
        <w:rPr>
          <w:rFonts w:eastAsia="Times New Roman"/>
          <w:color w:val="000000" w:themeColor="text2"/>
          <w:lang w:val="en-GB" w:eastAsia="en-GB"/>
        </w:rPr>
      </w:pPr>
      <w:r>
        <w:t xml:space="preserve">Omar </w:t>
      </w:r>
      <w:proofErr w:type="spellStart"/>
      <w:r>
        <w:t>Elalfy</w:t>
      </w:r>
      <w:proofErr w:type="spellEnd"/>
    </w:p>
    <w:p w14:paraId="58FD54D4" w14:textId="77777777" w:rsidR="00311788" w:rsidRDefault="00311788" w:rsidP="00311788">
      <w:pPr>
        <w:numPr>
          <w:ilvl w:val="1"/>
          <w:numId w:val="14"/>
        </w:numPr>
        <w:spacing w:line="240" w:lineRule="auto"/>
        <w:rPr>
          <w:rFonts w:eastAsia="Times New Roman"/>
          <w:color w:val="000000" w:themeColor="text2"/>
          <w:lang w:val="en-GB" w:eastAsia="en-GB"/>
        </w:rPr>
      </w:pPr>
      <w:r>
        <w:t>Tom Ashton</w:t>
      </w:r>
    </w:p>
    <w:p w14:paraId="4AD9289B" w14:textId="77777777" w:rsidR="00311788" w:rsidRDefault="00311788" w:rsidP="00311788">
      <w:pPr>
        <w:numPr>
          <w:ilvl w:val="1"/>
          <w:numId w:val="14"/>
        </w:numPr>
        <w:spacing w:line="240" w:lineRule="auto"/>
        <w:rPr>
          <w:rFonts w:eastAsia="Times New Roman"/>
          <w:color w:val="000000" w:themeColor="text2"/>
          <w:lang w:val="en-GB" w:eastAsia="en-GB"/>
        </w:rPr>
      </w:pPr>
      <w:proofErr w:type="spellStart"/>
      <w:r>
        <w:t>Anotida</w:t>
      </w:r>
      <w:proofErr w:type="spellEnd"/>
      <w:r>
        <w:t xml:space="preserve"> </w:t>
      </w:r>
      <w:proofErr w:type="spellStart"/>
      <w:r>
        <w:t>Ntini</w:t>
      </w:r>
      <w:proofErr w:type="spellEnd"/>
    </w:p>
    <w:p w14:paraId="21692AC3" w14:textId="77777777" w:rsidR="00311788" w:rsidRDefault="00311788" w:rsidP="00311788">
      <w:pPr>
        <w:numPr>
          <w:ilvl w:val="1"/>
          <w:numId w:val="14"/>
        </w:numPr>
        <w:spacing w:line="240" w:lineRule="auto"/>
        <w:rPr>
          <w:rFonts w:eastAsia="Times New Roman"/>
          <w:color w:val="000000" w:themeColor="text2"/>
          <w:lang w:val="en-GB" w:eastAsia="en-GB"/>
        </w:rPr>
      </w:pPr>
      <w:r>
        <w:t>Ryan</w:t>
      </w:r>
    </w:p>
    <w:p w14:paraId="44A6F40C" w14:textId="77777777" w:rsidR="00311788" w:rsidRPr="00311788" w:rsidRDefault="00311788" w:rsidP="00311788">
      <w:pPr>
        <w:numPr>
          <w:ilvl w:val="1"/>
          <w:numId w:val="14"/>
        </w:numPr>
        <w:spacing w:line="240" w:lineRule="auto"/>
        <w:rPr>
          <w:rFonts w:eastAsia="Times New Roman"/>
          <w:color w:val="000000" w:themeColor="text2"/>
          <w:lang w:val="en-GB" w:eastAsia="en-GB"/>
        </w:rPr>
      </w:pPr>
      <w:r>
        <w:rPr>
          <w:rFonts w:eastAsia="Times New Roman"/>
          <w:color w:val="000000" w:themeColor="text2"/>
          <w:lang w:val="en-GB" w:eastAsia="en-GB"/>
        </w:rPr>
        <w:t>J</w:t>
      </w:r>
      <w:proofErr w:type="spellStart"/>
      <w:r>
        <w:t>izheng</w:t>
      </w:r>
      <w:proofErr w:type="spellEnd"/>
      <w:r>
        <w:t xml:space="preserve"> Wan</w:t>
      </w:r>
    </w:p>
    <w:p w14:paraId="3124460F" w14:textId="1D924750" w:rsidR="00311788" w:rsidRDefault="00311788" w:rsidP="323537B0">
      <w:pPr>
        <w:pStyle w:val="ListParagraph"/>
        <w:numPr>
          <w:ilvl w:val="0"/>
          <w:numId w:val="14"/>
        </w:numPr>
        <w:spacing w:line="240" w:lineRule="auto"/>
        <w:rPr>
          <w:color w:val="000000" w:themeColor="text2"/>
        </w:rPr>
      </w:pPr>
      <w:proofErr w:type="spellStart"/>
      <w:r>
        <w:t>Muxuan</w:t>
      </w:r>
      <w:proofErr w:type="spellEnd"/>
      <w:r>
        <w:t xml:space="preserve"> </w:t>
      </w:r>
      <w:proofErr w:type="spellStart"/>
      <w:r>
        <w:t>Lyu</w:t>
      </w:r>
      <w:proofErr w:type="spellEnd"/>
      <w:r>
        <w:t xml:space="preserve"> – not attended</w:t>
      </w:r>
    </w:p>
    <w:p w14:paraId="224C0162" w14:textId="22E76286" w:rsidR="323537B0" w:rsidRDefault="323537B0" w:rsidP="323537B0">
      <w:pPr>
        <w:spacing w:line="240" w:lineRule="auto"/>
      </w:pPr>
    </w:p>
    <w:p w14:paraId="124CF9B4" w14:textId="46B0FB49" w:rsidR="2E0DA264" w:rsidRDefault="2E0DA264" w:rsidP="323537B0">
      <w:pPr>
        <w:spacing w:line="240" w:lineRule="auto"/>
      </w:pPr>
      <w:r>
        <w:t xml:space="preserve">Agenda: </w:t>
      </w:r>
    </w:p>
    <w:p w14:paraId="0CB9CEBC" w14:textId="62EEB38B" w:rsidR="2E0DA264" w:rsidRDefault="2E0DA264" w:rsidP="323537B0">
      <w:pPr>
        <w:pStyle w:val="ListParagraph"/>
        <w:numPr>
          <w:ilvl w:val="0"/>
          <w:numId w:val="14"/>
        </w:numPr>
        <w:spacing w:line="240" w:lineRule="auto"/>
      </w:pPr>
      <w:r>
        <w:t xml:space="preserve">Discuss new idea with tutor – seek advice </w:t>
      </w:r>
    </w:p>
    <w:p w14:paraId="749A17C8" w14:textId="6204145C" w:rsidR="2E0DA264" w:rsidRDefault="2E0DA264" w:rsidP="323537B0">
      <w:pPr>
        <w:pStyle w:val="ListParagraph"/>
        <w:numPr>
          <w:ilvl w:val="0"/>
          <w:numId w:val="14"/>
        </w:numPr>
        <w:spacing w:line="240" w:lineRule="auto"/>
      </w:pPr>
      <w:r>
        <w:t xml:space="preserve">Run through what we currently have for Kanban </w:t>
      </w:r>
    </w:p>
    <w:p w14:paraId="392ECA8B" w14:textId="4C3705A4" w:rsidR="2E0DA264" w:rsidRDefault="2E0DA264" w:rsidP="323537B0">
      <w:pPr>
        <w:pStyle w:val="ListParagraph"/>
        <w:numPr>
          <w:ilvl w:val="0"/>
          <w:numId w:val="14"/>
        </w:numPr>
        <w:spacing w:line="240" w:lineRule="auto"/>
      </w:pPr>
      <w:r>
        <w:t>Explain and justify tech stack</w:t>
      </w:r>
    </w:p>
    <w:p w14:paraId="47C936EC" w14:textId="65C62F3C" w:rsidR="2E0DA264" w:rsidRDefault="2E0DA264" w:rsidP="323537B0">
      <w:pPr>
        <w:pStyle w:val="ListParagraph"/>
        <w:numPr>
          <w:ilvl w:val="0"/>
          <w:numId w:val="14"/>
        </w:numPr>
        <w:spacing w:line="240" w:lineRule="auto"/>
      </w:pPr>
      <w:r>
        <w:t xml:space="preserve">Enquire about the format and comprehensiveness of personas </w:t>
      </w:r>
    </w:p>
    <w:p w14:paraId="1FA10963" w14:textId="4D6FA910" w:rsidR="77A736E2" w:rsidRDefault="77A736E2" w:rsidP="323537B0">
      <w:pPr>
        <w:pStyle w:val="ListParagraph"/>
        <w:numPr>
          <w:ilvl w:val="0"/>
          <w:numId w:val="14"/>
        </w:numPr>
        <w:spacing w:line="240" w:lineRule="auto"/>
      </w:pPr>
      <w:r>
        <w:lastRenderedPageBreak/>
        <w:t>Discuss plan going forward</w:t>
      </w:r>
    </w:p>
    <w:p w14:paraId="3164B520" w14:textId="7F2D0DDF" w:rsidR="323537B0" w:rsidRDefault="323537B0" w:rsidP="323537B0">
      <w:pPr>
        <w:spacing w:line="240" w:lineRule="auto"/>
      </w:pPr>
    </w:p>
    <w:p w14:paraId="41F4418B" w14:textId="611B7BC7" w:rsidR="77A736E2" w:rsidRDefault="77A736E2" w:rsidP="323537B0">
      <w:pPr>
        <w:spacing w:line="240" w:lineRule="auto"/>
      </w:pPr>
      <w:r>
        <w:t xml:space="preserve">Notes: </w:t>
      </w:r>
    </w:p>
    <w:p w14:paraId="7BDCE549" w14:textId="77777777" w:rsidR="00311788" w:rsidRPr="00311788" w:rsidRDefault="00311788" w:rsidP="00311788">
      <w:pPr>
        <w:pStyle w:val="ListParagraph"/>
        <w:numPr>
          <w:ilvl w:val="0"/>
          <w:numId w:val="14"/>
        </w:numPr>
        <w:spacing w:line="240" w:lineRule="auto"/>
        <w:rPr>
          <w:rFonts w:eastAsia="Times New Roman"/>
          <w:color w:val="000000" w:themeColor="text2"/>
          <w:lang w:val="en-GB" w:eastAsia="en-GB"/>
        </w:rPr>
      </w:pPr>
      <w:r>
        <w:t>Explained why we chose our idea – reasons and features</w:t>
      </w:r>
    </w:p>
    <w:p w14:paraId="1251C4BE" w14:textId="77777777" w:rsidR="00311788" w:rsidRPr="00311788" w:rsidRDefault="00311788" w:rsidP="00311788">
      <w:pPr>
        <w:pStyle w:val="ListParagraph"/>
        <w:numPr>
          <w:ilvl w:val="0"/>
          <w:numId w:val="14"/>
        </w:numPr>
        <w:spacing w:line="240" w:lineRule="auto"/>
        <w:rPr>
          <w:rFonts w:eastAsia="Times New Roman"/>
          <w:color w:val="000000" w:themeColor="text2"/>
          <w:lang w:val="en-GB" w:eastAsia="en-GB"/>
        </w:rPr>
      </w:pPr>
      <w:r>
        <w:t>Interview 5 people – personas created on template – specific people including accessibility needs</w:t>
      </w:r>
    </w:p>
    <w:p w14:paraId="0BD13053" w14:textId="77777777" w:rsidR="00311788" w:rsidRPr="00311788" w:rsidRDefault="00311788" w:rsidP="00311788">
      <w:pPr>
        <w:pStyle w:val="ListParagraph"/>
        <w:numPr>
          <w:ilvl w:val="0"/>
          <w:numId w:val="14"/>
        </w:numPr>
        <w:spacing w:line="240" w:lineRule="auto"/>
        <w:rPr>
          <w:rFonts w:eastAsia="Times New Roman"/>
          <w:color w:val="000000" w:themeColor="text2"/>
          <w:lang w:val="en-GB" w:eastAsia="en-GB"/>
        </w:rPr>
      </w:pPr>
      <w:r>
        <w:t>Kanban run through – task description, discussion, and delegations with deadlines</w:t>
      </w:r>
    </w:p>
    <w:p w14:paraId="3947ED12" w14:textId="77777777" w:rsidR="00311788" w:rsidRPr="00311788" w:rsidRDefault="00311788" w:rsidP="00311788">
      <w:pPr>
        <w:pStyle w:val="ListParagraph"/>
        <w:numPr>
          <w:ilvl w:val="0"/>
          <w:numId w:val="14"/>
        </w:numPr>
        <w:spacing w:line="240" w:lineRule="auto"/>
        <w:rPr>
          <w:rFonts w:eastAsia="Times New Roman"/>
          <w:color w:val="000000" w:themeColor="text2"/>
          <w:lang w:val="en-GB" w:eastAsia="en-GB"/>
        </w:rPr>
      </w:pPr>
      <w:r>
        <w:t>Kanban should be the starting point for team meetings</w:t>
      </w:r>
    </w:p>
    <w:p w14:paraId="504CC4D0" w14:textId="77777777" w:rsidR="00311788" w:rsidRPr="00311788" w:rsidRDefault="00311788" w:rsidP="00311788">
      <w:pPr>
        <w:pStyle w:val="ListParagraph"/>
        <w:numPr>
          <w:ilvl w:val="0"/>
          <w:numId w:val="14"/>
        </w:numPr>
        <w:spacing w:line="240" w:lineRule="auto"/>
        <w:rPr>
          <w:rFonts w:eastAsia="Times New Roman"/>
          <w:color w:val="000000" w:themeColor="text2"/>
          <w:lang w:val="en-GB" w:eastAsia="en-GB"/>
        </w:rPr>
      </w:pPr>
      <w:r>
        <w:t xml:space="preserve">Python/Django for back-end, React Native for </w:t>
      </w:r>
      <w:proofErr w:type="spellStart"/>
      <w:r>
        <w:t>front-</w:t>
      </w:r>
      <w:proofErr w:type="gramStart"/>
      <w:r>
        <w:t>end?Flutter</w:t>
      </w:r>
      <w:proofErr w:type="spellEnd"/>
      <w:proofErr w:type="gramEnd"/>
      <w:r>
        <w:t>? Explain why!!</w:t>
      </w:r>
    </w:p>
    <w:p w14:paraId="407B53BC" w14:textId="1484ADF0" w:rsidR="323537B0" w:rsidRDefault="323537B0" w:rsidP="323537B0">
      <w:pPr>
        <w:spacing w:line="240" w:lineRule="auto"/>
      </w:pPr>
    </w:p>
    <w:p w14:paraId="5C76F612" w14:textId="77777777" w:rsidR="00311788" w:rsidRPr="00311788" w:rsidRDefault="00311788" w:rsidP="323537B0">
      <w:pPr>
        <w:spacing w:line="240" w:lineRule="auto"/>
        <w:rPr>
          <w:rFonts w:eastAsia="Times New Roman"/>
          <w:color w:val="000000" w:themeColor="text2"/>
          <w:lang w:val="en-GB" w:eastAsia="en-GB"/>
        </w:rPr>
      </w:pPr>
      <w:r>
        <w:t>Action Plan:</w:t>
      </w:r>
    </w:p>
    <w:p w14:paraId="3249C9BD" w14:textId="692F26A7" w:rsidR="00311788" w:rsidRPr="00311788" w:rsidRDefault="00311788" w:rsidP="323537B0">
      <w:pPr>
        <w:pStyle w:val="ListParagraph"/>
        <w:numPr>
          <w:ilvl w:val="1"/>
          <w:numId w:val="14"/>
        </w:numPr>
        <w:spacing w:line="240" w:lineRule="auto"/>
        <w:rPr>
          <w:color w:val="000000" w:themeColor="text2"/>
          <w:lang w:val="en-GB" w:eastAsia="en-GB"/>
        </w:rPr>
      </w:pPr>
      <w:proofErr w:type="spellStart"/>
      <w:r>
        <w:t>Familiarise</w:t>
      </w:r>
      <w:proofErr w:type="spellEnd"/>
      <w:r>
        <w:t xml:space="preserve"> yourself with Balsamiq</w:t>
      </w:r>
      <w:r w:rsidR="5488FA8E">
        <w:t xml:space="preserve"> (test if collaborative)</w:t>
      </w:r>
    </w:p>
    <w:p w14:paraId="1CB16E57" w14:textId="77777777" w:rsidR="00311788" w:rsidRPr="00311788" w:rsidRDefault="00311788" w:rsidP="00311788">
      <w:pPr>
        <w:pStyle w:val="ListParagraph"/>
        <w:numPr>
          <w:ilvl w:val="1"/>
          <w:numId w:val="14"/>
        </w:numPr>
        <w:spacing w:line="240" w:lineRule="auto"/>
        <w:rPr>
          <w:rFonts w:eastAsia="Times New Roman"/>
          <w:color w:val="000000" w:themeColor="text2"/>
          <w:lang w:val="en-GB" w:eastAsia="en-GB"/>
        </w:rPr>
      </w:pPr>
      <w:r>
        <w:t>Meeting agenda in Git</w:t>
      </w:r>
    </w:p>
    <w:p w14:paraId="3F745BBB" w14:textId="77777777" w:rsidR="00311788" w:rsidRPr="00311788" w:rsidRDefault="00311788" w:rsidP="00311788">
      <w:pPr>
        <w:pStyle w:val="ListParagraph"/>
        <w:numPr>
          <w:ilvl w:val="1"/>
          <w:numId w:val="14"/>
        </w:numPr>
        <w:spacing w:line="240" w:lineRule="auto"/>
        <w:rPr>
          <w:rFonts w:eastAsia="Times New Roman"/>
          <w:color w:val="000000" w:themeColor="text2"/>
          <w:lang w:val="en-GB" w:eastAsia="en-GB"/>
        </w:rPr>
      </w:pPr>
      <w:r>
        <w:t>Mockup in Git</w:t>
      </w:r>
    </w:p>
    <w:p w14:paraId="132FD97C" w14:textId="636BF3C9" w:rsidR="4081C34E" w:rsidRPr="00311788" w:rsidRDefault="00311788" w:rsidP="00311788">
      <w:pPr>
        <w:pStyle w:val="ListParagraph"/>
        <w:numPr>
          <w:ilvl w:val="1"/>
          <w:numId w:val="14"/>
        </w:numPr>
        <w:spacing w:line="240" w:lineRule="auto"/>
        <w:rPr>
          <w:rFonts w:eastAsia="Times New Roman"/>
          <w:color w:val="000000" w:themeColor="text2"/>
          <w:lang w:val="en-GB" w:eastAsia="en-GB"/>
        </w:rPr>
      </w:pPr>
      <w:r>
        <w:t>Title</w:t>
      </w:r>
    </w:p>
    <w:p w14:paraId="057A1BFF" w14:textId="1B07C2CD" w:rsidR="00015B9C" w:rsidRPr="00953C92" w:rsidRDefault="00015B9C" w:rsidP="000E26BA">
      <w:pPr>
        <w:spacing w:line="360" w:lineRule="auto"/>
        <w:ind w:firstLine="0"/>
      </w:pPr>
    </w:p>
    <w:p w14:paraId="0D16FF50" w14:textId="0D4F4E7C" w:rsidR="323537B0" w:rsidRPr="00223AA7" w:rsidRDefault="34888333" w:rsidP="00223AA7">
      <w:pPr>
        <w:pStyle w:val="Heading2"/>
      </w:pPr>
      <w:r>
        <w:t>11-02-2022</w:t>
      </w:r>
    </w:p>
    <w:p w14:paraId="5B990E3A" w14:textId="40DB5DB6" w:rsidR="34888333" w:rsidRDefault="34888333" w:rsidP="323537B0">
      <w:pPr>
        <w:pStyle w:val="ListParagraph"/>
        <w:numPr>
          <w:ilvl w:val="0"/>
          <w:numId w:val="14"/>
        </w:numPr>
        <w:spacing w:line="240" w:lineRule="auto"/>
      </w:pPr>
      <w:r>
        <w:t>Time: 07pm</w:t>
      </w:r>
    </w:p>
    <w:p w14:paraId="352FC379" w14:textId="628B4303" w:rsidR="34888333" w:rsidRDefault="34888333" w:rsidP="323537B0">
      <w:pPr>
        <w:pStyle w:val="ListParagraph"/>
        <w:numPr>
          <w:ilvl w:val="0"/>
          <w:numId w:val="14"/>
        </w:numPr>
        <w:spacing w:line="240" w:lineRule="auto"/>
      </w:pPr>
      <w:r>
        <w:t>Venue:</w:t>
      </w:r>
    </w:p>
    <w:p w14:paraId="2CB71FE7" w14:textId="77777777" w:rsidR="34888333" w:rsidRDefault="34888333" w:rsidP="323537B0">
      <w:pPr>
        <w:pStyle w:val="ListParagraph"/>
        <w:numPr>
          <w:ilvl w:val="0"/>
          <w:numId w:val="14"/>
        </w:numPr>
        <w:spacing w:line="240" w:lineRule="auto"/>
      </w:pPr>
      <w:r>
        <w:t xml:space="preserve">Attendee List: </w:t>
      </w:r>
    </w:p>
    <w:p w14:paraId="2FF7C8D3" w14:textId="12D11AC5" w:rsidR="34888333" w:rsidRDefault="34888333" w:rsidP="323537B0">
      <w:pPr>
        <w:pStyle w:val="ListParagraph"/>
        <w:numPr>
          <w:ilvl w:val="1"/>
          <w:numId w:val="14"/>
        </w:numPr>
        <w:spacing w:line="240" w:lineRule="auto"/>
      </w:pPr>
      <w:proofErr w:type="spellStart"/>
      <w:r>
        <w:t>Mosfirat</w:t>
      </w:r>
      <w:proofErr w:type="spellEnd"/>
      <w:r>
        <w:t xml:space="preserve"> Nasreen?</w:t>
      </w:r>
    </w:p>
    <w:p w14:paraId="2D986D8C" w14:textId="538ECCCC" w:rsidR="34888333" w:rsidRDefault="34888333" w:rsidP="323537B0">
      <w:pPr>
        <w:pStyle w:val="ListParagraph"/>
        <w:numPr>
          <w:ilvl w:val="1"/>
          <w:numId w:val="14"/>
        </w:numPr>
        <w:spacing w:line="240" w:lineRule="auto"/>
      </w:pPr>
      <w:r>
        <w:t>Daniel Silvester?</w:t>
      </w:r>
    </w:p>
    <w:p w14:paraId="7B40BFCB" w14:textId="7DB36923" w:rsidR="34888333" w:rsidRDefault="34888333" w:rsidP="323537B0">
      <w:pPr>
        <w:pStyle w:val="ListParagraph"/>
        <w:numPr>
          <w:ilvl w:val="1"/>
          <w:numId w:val="14"/>
        </w:numPr>
        <w:spacing w:line="240" w:lineRule="auto"/>
      </w:pPr>
      <w:r>
        <w:t xml:space="preserve">Omar </w:t>
      </w:r>
      <w:proofErr w:type="spellStart"/>
      <w:r>
        <w:t>Elalfy</w:t>
      </w:r>
      <w:proofErr w:type="spellEnd"/>
      <w:r>
        <w:t>?</w:t>
      </w:r>
    </w:p>
    <w:p w14:paraId="19E8A70B" w14:textId="55B7E741" w:rsidR="34888333" w:rsidRDefault="34888333" w:rsidP="323537B0">
      <w:pPr>
        <w:pStyle w:val="ListParagraph"/>
        <w:numPr>
          <w:ilvl w:val="1"/>
          <w:numId w:val="14"/>
        </w:numPr>
        <w:spacing w:line="240" w:lineRule="auto"/>
      </w:pPr>
      <w:r>
        <w:t>Tom Ashton?</w:t>
      </w:r>
    </w:p>
    <w:p w14:paraId="061A8F97" w14:textId="24B7039B" w:rsidR="34888333" w:rsidRDefault="34888333" w:rsidP="323537B0">
      <w:pPr>
        <w:pStyle w:val="ListParagraph"/>
        <w:numPr>
          <w:ilvl w:val="1"/>
          <w:numId w:val="14"/>
        </w:numPr>
        <w:spacing w:line="240" w:lineRule="auto"/>
      </w:pPr>
      <w:proofErr w:type="spellStart"/>
      <w:r>
        <w:t>Anotida</w:t>
      </w:r>
      <w:proofErr w:type="spellEnd"/>
      <w:r>
        <w:t xml:space="preserve"> </w:t>
      </w:r>
      <w:proofErr w:type="spellStart"/>
      <w:r>
        <w:t>Ntini</w:t>
      </w:r>
      <w:proofErr w:type="spellEnd"/>
      <w:r>
        <w:t>?</w:t>
      </w:r>
    </w:p>
    <w:p w14:paraId="5401A0C7" w14:textId="4C0EE920" w:rsidR="34888333" w:rsidRDefault="34888333" w:rsidP="323537B0">
      <w:pPr>
        <w:pStyle w:val="ListParagraph"/>
        <w:numPr>
          <w:ilvl w:val="1"/>
          <w:numId w:val="14"/>
        </w:numPr>
        <w:spacing w:line="240" w:lineRule="auto"/>
      </w:pPr>
      <w:r>
        <w:t>Ryan?</w:t>
      </w:r>
    </w:p>
    <w:p w14:paraId="435E1450" w14:textId="7524941C" w:rsidR="34888333" w:rsidRDefault="34888333" w:rsidP="323537B0">
      <w:pPr>
        <w:pStyle w:val="ListParagraph"/>
        <w:numPr>
          <w:ilvl w:val="1"/>
          <w:numId w:val="14"/>
        </w:numPr>
        <w:spacing w:line="240" w:lineRule="auto"/>
      </w:pPr>
      <w:proofErr w:type="spellStart"/>
      <w:r>
        <w:t>Muxuan</w:t>
      </w:r>
      <w:proofErr w:type="spellEnd"/>
      <w:r>
        <w:t xml:space="preserve"> </w:t>
      </w:r>
      <w:proofErr w:type="spellStart"/>
      <w:r>
        <w:t>Lya</w:t>
      </w:r>
      <w:proofErr w:type="spellEnd"/>
      <w:r>
        <w:t>?</w:t>
      </w:r>
    </w:p>
    <w:p w14:paraId="3350E2D0" w14:textId="034B988E" w:rsidR="34888333" w:rsidRDefault="34888333" w:rsidP="323537B0">
      <w:pPr>
        <w:pStyle w:val="ListParagraph"/>
        <w:numPr>
          <w:ilvl w:val="1"/>
          <w:numId w:val="14"/>
        </w:numPr>
        <w:spacing w:line="240" w:lineRule="auto"/>
      </w:pPr>
      <w:r>
        <w:t>Apologies:</w:t>
      </w:r>
      <w:proofErr w:type="gramStart"/>
      <w:r>
        <w:t xml:space="preserve">  ?</w:t>
      </w:r>
      <w:proofErr w:type="gramEnd"/>
    </w:p>
    <w:p w14:paraId="3D844EB7" w14:textId="268371F6" w:rsidR="323537B0" w:rsidRDefault="323537B0" w:rsidP="323537B0"/>
    <w:p w14:paraId="3F205B7D" w14:textId="41FC83A5" w:rsidR="34888333" w:rsidRDefault="34888333" w:rsidP="323537B0">
      <w:pPr>
        <w:spacing w:line="240" w:lineRule="auto"/>
      </w:pPr>
      <w:r>
        <w:t xml:space="preserve">Agenda: </w:t>
      </w:r>
    </w:p>
    <w:p w14:paraId="0619323B" w14:textId="317D4936" w:rsidR="323537B0" w:rsidRDefault="323537B0" w:rsidP="323537B0">
      <w:pPr>
        <w:pStyle w:val="ListParagraph"/>
        <w:numPr>
          <w:ilvl w:val="0"/>
          <w:numId w:val="14"/>
        </w:numPr>
        <w:spacing w:line="240" w:lineRule="auto"/>
      </w:pPr>
      <w:r w:rsidRPr="323537B0">
        <w:t>Come up with a plan to finish all deliverables of milestone 1</w:t>
      </w:r>
      <w:r>
        <w:t>.</w:t>
      </w:r>
    </w:p>
    <w:p w14:paraId="6994AF12" w14:textId="56FF647A" w:rsidR="323537B0" w:rsidRDefault="22F5E53E" w:rsidP="323537B0">
      <w:pPr>
        <w:pStyle w:val="ListParagraph"/>
        <w:numPr>
          <w:ilvl w:val="0"/>
          <w:numId w:val="13"/>
        </w:numPr>
        <w:spacing w:line="240" w:lineRule="auto"/>
      </w:pPr>
      <w:r w:rsidRPr="02A6531B">
        <w:t>Discuss how</w:t>
      </w:r>
      <w:r w:rsidR="02A6531B" w:rsidRPr="02A6531B">
        <w:t xml:space="preserve"> we are going to assign roles to each team member.</w:t>
      </w:r>
    </w:p>
    <w:p w14:paraId="506C3147" w14:textId="3B21A719" w:rsidR="323537B0" w:rsidRDefault="323537B0" w:rsidP="00223AA7">
      <w:pPr>
        <w:spacing w:line="240" w:lineRule="auto"/>
      </w:pPr>
    </w:p>
    <w:p w14:paraId="461FC7C3" w14:textId="10FAE2C8" w:rsidR="34888333" w:rsidRDefault="34888333" w:rsidP="323537B0">
      <w:pPr>
        <w:spacing w:line="240" w:lineRule="auto"/>
      </w:pPr>
      <w:r>
        <w:t xml:space="preserve">Notes: </w:t>
      </w:r>
    </w:p>
    <w:p w14:paraId="5D135DB5" w14:textId="2FF845E3" w:rsidR="3DB65D9B" w:rsidRDefault="3DB65D9B" w:rsidP="3DB65D9B">
      <w:pPr>
        <w:pStyle w:val="ListParagraph"/>
        <w:numPr>
          <w:ilvl w:val="0"/>
          <w:numId w:val="14"/>
        </w:numPr>
        <w:spacing w:line="240" w:lineRule="auto"/>
      </w:pPr>
      <w:r>
        <w:t>Decide</w:t>
      </w:r>
      <w:r w:rsidR="00223AA7">
        <w:t>d</w:t>
      </w:r>
    </w:p>
    <w:p w14:paraId="245DD92D" w14:textId="470E4D30" w:rsidR="323537B0" w:rsidRDefault="323537B0" w:rsidP="323537B0">
      <w:pPr>
        <w:spacing w:line="240" w:lineRule="auto"/>
      </w:pPr>
    </w:p>
    <w:p w14:paraId="12F3C60F" w14:textId="1B553A3B" w:rsidR="323537B0" w:rsidRDefault="34888333" w:rsidP="00223AA7">
      <w:pPr>
        <w:spacing w:line="240" w:lineRule="auto"/>
      </w:pPr>
      <w:r>
        <w:t xml:space="preserve">Action Plan: </w:t>
      </w:r>
    </w:p>
    <w:p w14:paraId="2BC79956" w14:textId="3ED68D5A" w:rsidR="34888333" w:rsidRDefault="34888333" w:rsidP="323537B0">
      <w:pPr>
        <w:numPr>
          <w:ilvl w:val="0"/>
          <w:numId w:val="14"/>
        </w:numPr>
        <w:spacing w:line="240" w:lineRule="auto"/>
        <w:rPr>
          <w:color w:val="000000" w:themeColor="text2"/>
          <w:lang w:val="en-GB" w:eastAsia="en-GB"/>
        </w:rPr>
      </w:pPr>
      <w:r w:rsidRPr="323537B0">
        <w:rPr>
          <w:rFonts w:eastAsia="Times New Roman"/>
          <w:color w:val="000000" w:themeColor="text2"/>
          <w:lang w:val="en-GB" w:eastAsia="en-GB"/>
        </w:rPr>
        <w:t>What we plan to do going forward – what steps do we each need to take</w:t>
      </w:r>
    </w:p>
    <w:p w14:paraId="6FDC5EF4" w14:textId="49B7328A" w:rsidR="00015B9C" w:rsidRPr="00953C92" w:rsidRDefault="00015B9C" w:rsidP="000E26BA">
      <w:pPr>
        <w:spacing w:line="360" w:lineRule="auto"/>
        <w:ind w:firstLine="0"/>
      </w:pPr>
    </w:p>
    <w:sectPr w:rsidR="00015B9C" w:rsidRPr="00953C92" w:rsidSect="00E05C77">
      <w:headerReference w:type="default" r:id="rId9"/>
      <w:foot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82B6" w14:textId="77777777" w:rsidR="00780B16" w:rsidRDefault="00780B16">
      <w:pPr>
        <w:spacing w:line="240" w:lineRule="auto"/>
      </w:pPr>
      <w:r>
        <w:separator/>
      </w:r>
    </w:p>
  </w:endnote>
  <w:endnote w:type="continuationSeparator" w:id="0">
    <w:p w14:paraId="5D6F0D61" w14:textId="77777777" w:rsidR="00780B16" w:rsidRDefault="00780B16">
      <w:pPr>
        <w:spacing w:line="240" w:lineRule="auto"/>
      </w:pPr>
      <w:r>
        <w:continuationSeparator/>
      </w:r>
    </w:p>
  </w:endnote>
  <w:endnote w:type="continuationNotice" w:id="1">
    <w:p w14:paraId="1319DEF0" w14:textId="77777777" w:rsidR="00780B16" w:rsidRDefault="00780B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81C34E" w14:paraId="0FC5066D" w14:textId="77777777" w:rsidTr="4081C34E">
      <w:tc>
        <w:tcPr>
          <w:tcW w:w="3005" w:type="dxa"/>
        </w:tcPr>
        <w:p w14:paraId="235C9EA4" w14:textId="324BA43E" w:rsidR="4081C34E" w:rsidRDefault="4081C34E" w:rsidP="4081C34E">
          <w:pPr>
            <w:pStyle w:val="Header"/>
            <w:ind w:left="-115"/>
          </w:pPr>
        </w:p>
      </w:tc>
      <w:tc>
        <w:tcPr>
          <w:tcW w:w="3005" w:type="dxa"/>
        </w:tcPr>
        <w:p w14:paraId="052D25EB" w14:textId="4BE1F11A" w:rsidR="4081C34E" w:rsidRDefault="4081C34E" w:rsidP="4081C34E">
          <w:pPr>
            <w:pStyle w:val="Header"/>
            <w:jc w:val="center"/>
          </w:pPr>
        </w:p>
      </w:tc>
      <w:tc>
        <w:tcPr>
          <w:tcW w:w="3005" w:type="dxa"/>
        </w:tcPr>
        <w:p w14:paraId="67C24913" w14:textId="14C15BAD" w:rsidR="4081C34E" w:rsidRDefault="4081C34E" w:rsidP="4081C34E">
          <w:pPr>
            <w:pStyle w:val="Header"/>
            <w:ind w:right="-115"/>
            <w:jc w:val="right"/>
          </w:pPr>
        </w:p>
      </w:tc>
    </w:tr>
  </w:tbl>
  <w:p w14:paraId="0D5AA597" w14:textId="347FA7D7" w:rsidR="00306719" w:rsidRDefault="00306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81C34E" w14:paraId="75D224CE" w14:textId="77777777" w:rsidTr="4081C34E">
      <w:tc>
        <w:tcPr>
          <w:tcW w:w="3005" w:type="dxa"/>
        </w:tcPr>
        <w:p w14:paraId="79ED8C55" w14:textId="75C552F4" w:rsidR="4081C34E" w:rsidRDefault="4081C34E" w:rsidP="4081C34E">
          <w:pPr>
            <w:pStyle w:val="Header"/>
            <w:ind w:left="-115"/>
          </w:pPr>
        </w:p>
      </w:tc>
      <w:tc>
        <w:tcPr>
          <w:tcW w:w="3005" w:type="dxa"/>
        </w:tcPr>
        <w:p w14:paraId="78BDAA6F" w14:textId="59847237" w:rsidR="4081C34E" w:rsidRDefault="4081C34E" w:rsidP="4081C34E">
          <w:pPr>
            <w:pStyle w:val="Header"/>
            <w:jc w:val="center"/>
          </w:pPr>
        </w:p>
      </w:tc>
      <w:tc>
        <w:tcPr>
          <w:tcW w:w="3005" w:type="dxa"/>
        </w:tcPr>
        <w:p w14:paraId="3F5D20F3" w14:textId="2D2C621C" w:rsidR="4081C34E" w:rsidRDefault="4081C34E" w:rsidP="4081C34E">
          <w:pPr>
            <w:pStyle w:val="Header"/>
            <w:ind w:right="-115"/>
            <w:jc w:val="right"/>
          </w:pPr>
        </w:p>
      </w:tc>
    </w:tr>
  </w:tbl>
  <w:p w14:paraId="7ADF50F5" w14:textId="7590AF44" w:rsidR="00306719" w:rsidRDefault="0030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80B13" w14:textId="77777777" w:rsidR="00780B16" w:rsidRDefault="00780B16">
      <w:pPr>
        <w:spacing w:line="240" w:lineRule="auto"/>
      </w:pPr>
      <w:r>
        <w:separator/>
      </w:r>
    </w:p>
  </w:footnote>
  <w:footnote w:type="continuationSeparator" w:id="0">
    <w:p w14:paraId="6BF307DD" w14:textId="77777777" w:rsidR="00780B16" w:rsidRDefault="00780B16">
      <w:pPr>
        <w:spacing w:line="240" w:lineRule="auto"/>
      </w:pPr>
      <w:r>
        <w:continuationSeparator/>
      </w:r>
    </w:p>
  </w:footnote>
  <w:footnote w:type="continuationNotice" w:id="1">
    <w:p w14:paraId="376D3378" w14:textId="77777777" w:rsidR="00780B16" w:rsidRDefault="00780B1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5E58" w14:textId="68348806" w:rsidR="008C1C75" w:rsidRDefault="00780B16">
    <w:pPr>
      <w:pStyle w:val="Header"/>
    </w:pPr>
    <w:sdt>
      <w:sdtPr>
        <w:rPr>
          <w:lang w:val="en-GB" w:bidi="en-GB"/>
        </w:rPr>
        <w:alias w:val="Running head"/>
        <w:tag w:val=""/>
        <w:id w:val="1072628492"/>
        <w:placeholder>
          <w:docPart w:val="B88648F458C5AC42B37B72C523450928"/>
        </w:placeholder>
        <w:dataBinding w:prefixMappings="xmlns:ns0='http://schemas.microsoft.com/office/2006/coverPageProps' " w:xpath="/ns0:CoverPageProperties[1]/ns0:Abstract[1]" w:storeItemID="{55AF091B-3C7A-41E3-B477-F2FDAA23CFDA}"/>
        <w15:appearance w15:val="hidden"/>
        <w:text/>
      </w:sdtPr>
      <w:sdtEndPr/>
      <w:sdtContent>
        <w:r w:rsidR="00EE7566" w:rsidRPr="00EE7566">
          <w:rPr>
            <w:lang w:val="en-GB" w:bidi="en-GB"/>
          </w:rPr>
          <w:t>Meeting Diary</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EADA" w14:textId="24EF017E" w:rsidR="008C1C75" w:rsidRDefault="001548EB">
    <w:pPr>
      <w:pStyle w:val="Header"/>
      <w:rPr>
        <w:rStyle w:val="Strong"/>
      </w:rPr>
    </w:pPr>
    <w:r>
      <w:rPr>
        <w:lang w:val="en-GB" w:bidi="en-GB"/>
      </w:rPr>
      <w:t>Meeting Diary</w:t>
    </w:r>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4"/>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3"/>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2"/>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4"/>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3"/>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2"/>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Bullet5"/>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Number5"/>
      <w:lvlText w:val=""/>
      <w:lvlJc w:val="left"/>
      <w:pPr>
        <w:tabs>
          <w:tab w:val="num" w:pos="1080"/>
        </w:tabs>
        <w:ind w:left="1080" w:hanging="360"/>
      </w:pPr>
      <w:rPr>
        <w:rFonts w:ascii="Symbol" w:hAnsi="Symbol" w:hint="default"/>
      </w:rPr>
    </w:lvl>
  </w:abstractNum>
  <w:abstractNum w:abstractNumId="10" w15:restartNumberingAfterBreak="0">
    <w:nsid w:val="11E8270F"/>
    <w:multiLevelType w:val="hybridMultilevel"/>
    <w:tmpl w:val="92067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624E04"/>
    <w:multiLevelType w:val="hybridMultilevel"/>
    <w:tmpl w:val="880C97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5BD446E"/>
    <w:multiLevelType w:val="hybridMultilevel"/>
    <w:tmpl w:val="E4844062"/>
    <w:lvl w:ilvl="0" w:tplc="AE6864AE">
      <w:start w:val="1"/>
      <w:numFmt w:val="bullet"/>
      <w:lvlText w:val=""/>
      <w:lvlJc w:val="left"/>
      <w:pPr>
        <w:tabs>
          <w:tab w:val="num" w:pos="720"/>
        </w:tabs>
        <w:ind w:left="720" w:hanging="360"/>
      </w:pPr>
      <w:rPr>
        <w:rFonts w:ascii="Symbol" w:hAnsi="Symbol" w:hint="default"/>
        <w:sz w:val="20"/>
      </w:rPr>
    </w:lvl>
    <w:lvl w:ilvl="1" w:tplc="DA9AE928">
      <w:start w:val="1"/>
      <w:numFmt w:val="bullet"/>
      <w:lvlText w:val="o"/>
      <w:lvlJc w:val="left"/>
      <w:pPr>
        <w:tabs>
          <w:tab w:val="num" w:pos="1440"/>
        </w:tabs>
        <w:ind w:left="1440" w:hanging="360"/>
      </w:pPr>
      <w:rPr>
        <w:rFonts w:ascii="Courier New" w:hAnsi="Courier New" w:hint="default"/>
        <w:sz w:val="20"/>
      </w:rPr>
    </w:lvl>
    <w:lvl w:ilvl="2" w:tplc="24703D54" w:tentative="1">
      <w:start w:val="1"/>
      <w:numFmt w:val="bullet"/>
      <w:lvlText w:val=""/>
      <w:lvlJc w:val="left"/>
      <w:pPr>
        <w:tabs>
          <w:tab w:val="num" w:pos="2160"/>
        </w:tabs>
        <w:ind w:left="2160" w:hanging="360"/>
      </w:pPr>
      <w:rPr>
        <w:rFonts w:ascii="Wingdings" w:hAnsi="Wingdings" w:hint="default"/>
        <w:sz w:val="20"/>
      </w:rPr>
    </w:lvl>
    <w:lvl w:ilvl="3" w:tplc="08E0E032" w:tentative="1">
      <w:start w:val="1"/>
      <w:numFmt w:val="bullet"/>
      <w:lvlText w:val=""/>
      <w:lvlJc w:val="left"/>
      <w:pPr>
        <w:tabs>
          <w:tab w:val="num" w:pos="2880"/>
        </w:tabs>
        <w:ind w:left="2880" w:hanging="360"/>
      </w:pPr>
      <w:rPr>
        <w:rFonts w:ascii="Wingdings" w:hAnsi="Wingdings" w:hint="default"/>
        <w:sz w:val="20"/>
      </w:rPr>
    </w:lvl>
    <w:lvl w:ilvl="4" w:tplc="65D87CDE" w:tentative="1">
      <w:start w:val="1"/>
      <w:numFmt w:val="bullet"/>
      <w:lvlText w:val=""/>
      <w:lvlJc w:val="left"/>
      <w:pPr>
        <w:tabs>
          <w:tab w:val="num" w:pos="3600"/>
        </w:tabs>
        <w:ind w:left="3600" w:hanging="360"/>
      </w:pPr>
      <w:rPr>
        <w:rFonts w:ascii="Wingdings" w:hAnsi="Wingdings" w:hint="default"/>
        <w:sz w:val="20"/>
      </w:rPr>
    </w:lvl>
    <w:lvl w:ilvl="5" w:tplc="F23465CA" w:tentative="1">
      <w:start w:val="1"/>
      <w:numFmt w:val="bullet"/>
      <w:lvlText w:val=""/>
      <w:lvlJc w:val="left"/>
      <w:pPr>
        <w:tabs>
          <w:tab w:val="num" w:pos="4320"/>
        </w:tabs>
        <w:ind w:left="4320" w:hanging="360"/>
      </w:pPr>
      <w:rPr>
        <w:rFonts w:ascii="Wingdings" w:hAnsi="Wingdings" w:hint="default"/>
        <w:sz w:val="20"/>
      </w:rPr>
    </w:lvl>
    <w:lvl w:ilvl="6" w:tplc="839ED736" w:tentative="1">
      <w:start w:val="1"/>
      <w:numFmt w:val="bullet"/>
      <w:lvlText w:val=""/>
      <w:lvlJc w:val="left"/>
      <w:pPr>
        <w:tabs>
          <w:tab w:val="num" w:pos="5040"/>
        </w:tabs>
        <w:ind w:left="5040" w:hanging="360"/>
      </w:pPr>
      <w:rPr>
        <w:rFonts w:ascii="Wingdings" w:hAnsi="Wingdings" w:hint="default"/>
        <w:sz w:val="20"/>
      </w:rPr>
    </w:lvl>
    <w:lvl w:ilvl="7" w:tplc="EF145B22" w:tentative="1">
      <w:start w:val="1"/>
      <w:numFmt w:val="bullet"/>
      <w:lvlText w:val=""/>
      <w:lvlJc w:val="left"/>
      <w:pPr>
        <w:tabs>
          <w:tab w:val="num" w:pos="5760"/>
        </w:tabs>
        <w:ind w:left="5760" w:hanging="360"/>
      </w:pPr>
      <w:rPr>
        <w:rFonts w:ascii="Wingdings" w:hAnsi="Wingdings" w:hint="default"/>
        <w:sz w:val="20"/>
      </w:rPr>
    </w:lvl>
    <w:lvl w:ilvl="8" w:tplc="B0983DC0"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9649E"/>
    <w:multiLevelType w:val="hybridMultilevel"/>
    <w:tmpl w:val="FFFFFFFF"/>
    <w:lvl w:ilvl="0" w:tplc="9D8450F4">
      <w:start w:val="1"/>
      <w:numFmt w:val="bullet"/>
      <w:lvlText w:val=""/>
      <w:lvlJc w:val="left"/>
      <w:pPr>
        <w:ind w:left="720" w:hanging="360"/>
      </w:pPr>
      <w:rPr>
        <w:rFonts w:ascii="Symbol" w:hAnsi="Symbol" w:hint="default"/>
      </w:rPr>
    </w:lvl>
    <w:lvl w:ilvl="1" w:tplc="F21A99CE">
      <w:start w:val="1"/>
      <w:numFmt w:val="bullet"/>
      <w:lvlText w:val="o"/>
      <w:lvlJc w:val="left"/>
      <w:pPr>
        <w:ind w:left="1440" w:hanging="360"/>
      </w:pPr>
      <w:rPr>
        <w:rFonts w:ascii="Courier New" w:hAnsi="Courier New" w:hint="default"/>
      </w:rPr>
    </w:lvl>
    <w:lvl w:ilvl="2" w:tplc="FDB6CFDC">
      <w:start w:val="1"/>
      <w:numFmt w:val="bullet"/>
      <w:lvlText w:val=""/>
      <w:lvlJc w:val="left"/>
      <w:pPr>
        <w:ind w:left="2160" w:hanging="360"/>
      </w:pPr>
      <w:rPr>
        <w:rFonts w:ascii="Wingdings" w:hAnsi="Wingdings" w:hint="default"/>
      </w:rPr>
    </w:lvl>
    <w:lvl w:ilvl="3" w:tplc="C9D2038C">
      <w:start w:val="1"/>
      <w:numFmt w:val="bullet"/>
      <w:lvlText w:val=""/>
      <w:lvlJc w:val="left"/>
      <w:pPr>
        <w:ind w:left="2880" w:hanging="360"/>
      </w:pPr>
      <w:rPr>
        <w:rFonts w:ascii="Symbol" w:hAnsi="Symbol" w:hint="default"/>
      </w:rPr>
    </w:lvl>
    <w:lvl w:ilvl="4" w:tplc="85FC7B06">
      <w:start w:val="1"/>
      <w:numFmt w:val="bullet"/>
      <w:lvlText w:val="o"/>
      <w:lvlJc w:val="left"/>
      <w:pPr>
        <w:ind w:left="3600" w:hanging="360"/>
      </w:pPr>
      <w:rPr>
        <w:rFonts w:ascii="Courier New" w:hAnsi="Courier New" w:hint="default"/>
      </w:rPr>
    </w:lvl>
    <w:lvl w:ilvl="5" w:tplc="1F80C028">
      <w:start w:val="1"/>
      <w:numFmt w:val="bullet"/>
      <w:lvlText w:val=""/>
      <w:lvlJc w:val="left"/>
      <w:pPr>
        <w:ind w:left="4320" w:hanging="360"/>
      </w:pPr>
      <w:rPr>
        <w:rFonts w:ascii="Wingdings" w:hAnsi="Wingdings" w:hint="default"/>
      </w:rPr>
    </w:lvl>
    <w:lvl w:ilvl="6" w:tplc="64522438">
      <w:start w:val="1"/>
      <w:numFmt w:val="bullet"/>
      <w:lvlText w:val=""/>
      <w:lvlJc w:val="left"/>
      <w:pPr>
        <w:ind w:left="5040" w:hanging="360"/>
      </w:pPr>
      <w:rPr>
        <w:rFonts w:ascii="Symbol" w:hAnsi="Symbol" w:hint="default"/>
      </w:rPr>
    </w:lvl>
    <w:lvl w:ilvl="7" w:tplc="C96EF61C">
      <w:start w:val="1"/>
      <w:numFmt w:val="bullet"/>
      <w:lvlText w:val="o"/>
      <w:lvlJc w:val="left"/>
      <w:pPr>
        <w:ind w:left="5760" w:hanging="360"/>
      </w:pPr>
      <w:rPr>
        <w:rFonts w:ascii="Courier New" w:hAnsi="Courier New" w:hint="default"/>
      </w:rPr>
    </w:lvl>
    <w:lvl w:ilvl="8" w:tplc="4B1E47CA">
      <w:start w:val="1"/>
      <w:numFmt w:val="bullet"/>
      <w:lvlText w:val=""/>
      <w:lvlJc w:val="left"/>
      <w:pPr>
        <w:ind w:left="6480" w:hanging="360"/>
      </w:pPr>
      <w:rPr>
        <w:rFonts w:ascii="Wingdings" w:hAnsi="Wingdings" w:hint="default"/>
      </w:rPr>
    </w:lvl>
  </w:abstractNum>
  <w:abstractNum w:abstractNumId="14" w15:restartNumberingAfterBreak="0">
    <w:nsid w:val="5DB115E0"/>
    <w:multiLevelType w:val="multilevel"/>
    <w:tmpl w:val="B55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12806"/>
    <w:multiLevelType w:val="hybridMultilevel"/>
    <w:tmpl w:val="57200092"/>
    <w:lvl w:ilvl="0" w:tplc="44B42FA6">
      <w:start w:val="1"/>
      <w:numFmt w:val="bullet"/>
      <w:lvlText w:val=""/>
      <w:lvlJc w:val="left"/>
      <w:pPr>
        <w:ind w:left="720" w:hanging="360"/>
      </w:pPr>
      <w:rPr>
        <w:rFonts w:ascii="Symbol" w:hAnsi="Symbol" w:hint="default"/>
      </w:rPr>
    </w:lvl>
    <w:lvl w:ilvl="1" w:tplc="5AE20D72">
      <w:start w:val="1"/>
      <w:numFmt w:val="bullet"/>
      <w:lvlText w:val="o"/>
      <w:lvlJc w:val="left"/>
      <w:pPr>
        <w:ind w:left="1440" w:hanging="360"/>
      </w:pPr>
      <w:rPr>
        <w:rFonts w:ascii="Courier New" w:hAnsi="Courier New" w:hint="default"/>
      </w:rPr>
    </w:lvl>
    <w:lvl w:ilvl="2" w:tplc="407EA772">
      <w:start w:val="1"/>
      <w:numFmt w:val="bullet"/>
      <w:lvlText w:val=""/>
      <w:lvlJc w:val="left"/>
      <w:pPr>
        <w:ind w:left="2160" w:hanging="360"/>
      </w:pPr>
      <w:rPr>
        <w:rFonts w:ascii="Wingdings" w:hAnsi="Wingdings" w:hint="default"/>
      </w:rPr>
    </w:lvl>
    <w:lvl w:ilvl="3" w:tplc="71C85E7A">
      <w:start w:val="1"/>
      <w:numFmt w:val="bullet"/>
      <w:lvlText w:val=""/>
      <w:lvlJc w:val="left"/>
      <w:pPr>
        <w:ind w:left="2880" w:hanging="360"/>
      </w:pPr>
      <w:rPr>
        <w:rFonts w:ascii="Symbol" w:hAnsi="Symbol" w:hint="default"/>
      </w:rPr>
    </w:lvl>
    <w:lvl w:ilvl="4" w:tplc="F718DABE">
      <w:start w:val="1"/>
      <w:numFmt w:val="bullet"/>
      <w:lvlText w:val="o"/>
      <w:lvlJc w:val="left"/>
      <w:pPr>
        <w:ind w:left="3600" w:hanging="360"/>
      </w:pPr>
      <w:rPr>
        <w:rFonts w:ascii="Courier New" w:hAnsi="Courier New" w:hint="default"/>
      </w:rPr>
    </w:lvl>
    <w:lvl w:ilvl="5" w:tplc="32728C74">
      <w:start w:val="1"/>
      <w:numFmt w:val="bullet"/>
      <w:lvlText w:val=""/>
      <w:lvlJc w:val="left"/>
      <w:pPr>
        <w:ind w:left="4320" w:hanging="360"/>
      </w:pPr>
      <w:rPr>
        <w:rFonts w:ascii="Wingdings" w:hAnsi="Wingdings" w:hint="default"/>
      </w:rPr>
    </w:lvl>
    <w:lvl w:ilvl="6" w:tplc="AADAE56E">
      <w:start w:val="1"/>
      <w:numFmt w:val="bullet"/>
      <w:lvlText w:val=""/>
      <w:lvlJc w:val="left"/>
      <w:pPr>
        <w:ind w:left="5040" w:hanging="360"/>
      </w:pPr>
      <w:rPr>
        <w:rFonts w:ascii="Symbol" w:hAnsi="Symbol" w:hint="default"/>
      </w:rPr>
    </w:lvl>
    <w:lvl w:ilvl="7" w:tplc="3310709C">
      <w:start w:val="1"/>
      <w:numFmt w:val="bullet"/>
      <w:lvlText w:val="o"/>
      <w:lvlJc w:val="left"/>
      <w:pPr>
        <w:ind w:left="5760" w:hanging="360"/>
      </w:pPr>
      <w:rPr>
        <w:rFonts w:ascii="Courier New" w:hAnsi="Courier New" w:hint="default"/>
      </w:rPr>
    </w:lvl>
    <w:lvl w:ilvl="8" w:tplc="972ABEA0">
      <w:start w:val="1"/>
      <w:numFmt w:val="bullet"/>
      <w:lvlText w:val=""/>
      <w:lvlJc w:val="left"/>
      <w:pPr>
        <w:ind w:left="6480" w:hanging="360"/>
      </w:pPr>
      <w:rPr>
        <w:rFonts w:ascii="Wingdings" w:hAnsi="Wingdings" w:hint="default"/>
      </w:rPr>
    </w:lvl>
  </w:abstractNum>
  <w:abstractNum w:abstractNumId="16" w15:restartNumberingAfterBreak="0">
    <w:nsid w:val="732E73DF"/>
    <w:multiLevelType w:val="multilevel"/>
    <w:tmpl w:val="26F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D37941"/>
    <w:multiLevelType w:val="hybridMultilevel"/>
    <w:tmpl w:val="022A49B0"/>
    <w:lvl w:ilvl="0" w:tplc="84507768">
      <w:start w:val="1"/>
      <w:numFmt w:val="bullet"/>
      <w:lvlText w:val=""/>
      <w:lvlJc w:val="left"/>
      <w:pPr>
        <w:tabs>
          <w:tab w:val="num" w:pos="720"/>
        </w:tabs>
        <w:ind w:left="720" w:hanging="360"/>
      </w:pPr>
      <w:rPr>
        <w:rFonts w:ascii="Symbol" w:hAnsi="Symbol" w:hint="default"/>
        <w:sz w:val="20"/>
      </w:rPr>
    </w:lvl>
    <w:lvl w:ilvl="1" w:tplc="68424002" w:tentative="1">
      <w:start w:val="1"/>
      <w:numFmt w:val="bullet"/>
      <w:lvlText w:val="o"/>
      <w:lvlJc w:val="left"/>
      <w:pPr>
        <w:tabs>
          <w:tab w:val="num" w:pos="1440"/>
        </w:tabs>
        <w:ind w:left="1440" w:hanging="360"/>
      </w:pPr>
      <w:rPr>
        <w:rFonts w:ascii="Courier New" w:hAnsi="Courier New" w:hint="default"/>
        <w:sz w:val="20"/>
      </w:rPr>
    </w:lvl>
    <w:lvl w:ilvl="2" w:tplc="01AC9786" w:tentative="1">
      <w:start w:val="1"/>
      <w:numFmt w:val="bullet"/>
      <w:lvlText w:val=""/>
      <w:lvlJc w:val="left"/>
      <w:pPr>
        <w:tabs>
          <w:tab w:val="num" w:pos="2160"/>
        </w:tabs>
        <w:ind w:left="2160" w:hanging="360"/>
      </w:pPr>
      <w:rPr>
        <w:rFonts w:ascii="Wingdings" w:hAnsi="Wingdings" w:hint="default"/>
        <w:sz w:val="20"/>
      </w:rPr>
    </w:lvl>
    <w:lvl w:ilvl="3" w:tplc="80EEA36A" w:tentative="1">
      <w:start w:val="1"/>
      <w:numFmt w:val="bullet"/>
      <w:lvlText w:val=""/>
      <w:lvlJc w:val="left"/>
      <w:pPr>
        <w:tabs>
          <w:tab w:val="num" w:pos="2880"/>
        </w:tabs>
        <w:ind w:left="2880" w:hanging="360"/>
      </w:pPr>
      <w:rPr>
        <w:rFonts w:ascii="Wingdings" w:hAnsi="Wingdings" w:hint="default"/>
        <w:sz w:val="20"/>
      </w:rPr>
    </w:lvl>
    <w:lvl w:ilvl="4" w:tplc="C9B0F33C" w:tentative="1">
      <w:start w:val="1"/>
      <w:numFmt w:val="bullet"/>
      <w:lvlText w:val=""/>
      <w:lvlJc w:val="left"/>
      <w:pPr>
        <w:tabs>
          <w:tab w:val="num" w:pos="3600"/>
        </w:tabs>
        <w:ind w:left="3600" w:hanging="360"/>
      </w:pPr>
      <w:rPr>
        <w:rFonts w:ascii="Wingdings" w:hAnsi="Wingdings" w:hint="default"/>
        <w:sz w:val="20"/>
      </w:rPr>
    </w:lvl>
    <w:lvl w:ilvl="5" w:tplc="C5C49CA2" w:tentative="1">
      <w:start w:val="1"/>
      <w:numFmt w:val="bullet"/>
      <w:lvlText w:val=""/>
      <w:lvlJc w:val="left"/>
      <w:pPr>
        <w:tabs>
          <w:tab w:val="num" w:pos="4320"/>
        </w:tabs>
        <w:ind w:left="4320" w:hanging="360"/>
      </w:pPr>
      <w:rPr>
        <w:rFonts w:ascii="Wingdings" w:hAnsi="Wingdings" w:hint="default"/>
        <w:sz w:val="20"/>
      </w:rPr>
    </w:lvl>
    <w:lvl w:ilvl="6" w:tplc="87F06290" w:tentative="1">
      <w:start w:val="1"/>
      <w:numFmt w:val="bullet"/>
      <w:lvlText w:val=""/>
      <w:lvlJc w:val="left"/>
      <w:pPr>
        <w:tabs>
          <w:tab w:val="num" w:pos="5040"/>
        </w:tabs>
        <w:ind w:left="5040" w:hanging="360"/>
      </w:pPr>
      <w:rPr>
        <w:rFonts w:ascii="Wingdings" w:hAnsi="Wingdings" w:hint="default"/>
        <w:sz w:val="20"/>
      </w:rPr>
    </w:lvl>
    <w:lvl w:ilvl="7" w:tplc="9530CDF6" w:tentative="1">
      <w:start w:val="1"/>
      <w:numFmt w:val="bullet"/>
      <w:lvlText w:val=""/>
      <w:lvlJc w:val="left"/>
      <w:pPr>
        <w:tabs>
          <w:tab w:val="num" w:pos="5760"/>
        </w:tabs>
        <w:ind w:left="5760" w:hanging="360"/>
      </w:pPr>
      <w:rPr>
        <w:rFonts w:ascii="Wingdings" w:hAnsi="Wingdings" w:hint="default"/>
        <w:sz w:val="20"/>
      </w:rPr>
    </w:lvl>
    <w:lvl w:ilvl="8" w:tplc="DC0C450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14F85"/>
    <w:multiLevelType w:val="hybridMultilevel"/>
    <w:tmpl w:val="D3E21BE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 w:numId="15">
    <w:abstractNumId w:val="16"/>
  </w:num>
  <w:num w:numId="16">
    <w:abstractNumId w:val="17"/>
  </w:num>
  <w:num w:numId="17">
    <w:abstractNumId w:val="14"/>
  </w:num>
  <w:num w:numId="18">
    <w:abstractNumId w:val="18"/>
  </w:num>
  <w:num w:numId="19">
    <w:abstractNumId w:val="15"/>
  </w:num>
  <w:num w:numId="20">
    <w:abstractNumId w:val="13"/>
  </w:num>
  <w:num w:numId="21">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17"/>
    <w:rsid w:val="00015B9C"/>
    <w:rsid w:val="00023044"/>
    <w:rsid w:val="00035C96"/>
    <w:rsid w:val="000573DC"/>
    <w:rsid w:val="00071B01"/>
    <w:rsid w:val="0007781E"/>
    <w:rsid w:val="00077A65"/>
    <w:rsid w:val="000945AA"/>
    <w:rsid w:val="000C19D9"/>
    <w:rsid w:val="000E26BA"/>
    <w:rsid w:val="000E2C3C"/>
    <w:rsid w:val="000E7C53"/>
    <w:rsid w:val="000F0467"/>
    <w:rsid w:val="00115D73"/>
    <w:rsid w:val="00117642"/>
    <w:rsid w:val="00141C68"/>
    <w:rsid w:val="00142F01"/>
    <w:rsid w:val="001548EB"/>
    <w:rsid w:val="001773EC"/>
    <w:rsid w:val="00186BBA"/>
    <w:rsid w:val="00196392"/>
    <w:rsid w:val="001A154C"/>
    <w:rsid w:val="001D138A"/>
    <w:rsid w:val="001E2998"/>
    <w:rsid w:val="00223AA7"/>
    <w:rsid w:val="002257DD"/>
    <w:rsid w:val="0023769C"/>
    <w:rsid w:val="00245EEB"/>
    <w:rsid w:val="002633FA"/>
    <w:rsid w:val="002C39D4"/>
    <w:rsid w:val="002D3DD5"/>
    <w:rsid w:val="002D4CFF"/>
    <w:rsid w:val="002F63D2"/>
    <w:rsid w:val="002F7ED0"/>
    <w:rsid w:val="00306719"/>
    <w:rsid w:val="00311788"/>
    <w:rsid w:val="003477BA"/>
    <w:rsid w:val="00352098"/>
    <w:rsid w:val="00360D1D"/>
    <w:rsid w:val="003738C1"/>
    <w:rsid w:val="00375122"/>
    <w:rsid w:val="00386480"/>
    <w:rsid w:val="003B06D2"/>
    <w:rsid w:val="003B24D7"/>
    <w:rsid w:val="003D26B2"/>
    <w:rsid w:val="003E7A42"/>
    <w:rsid w:val="004044EB"/>
    <w:rsid w:val="00412B3B"/>
    <w:rsid w:val="00443A85"/>
    <w:rsid w:val="00445C07"/>
    <w:rsid w:val="00476E14"/>
    <w:rsid w:val="0048325E"/>
    <w:rsid w:val="0049686D"/>
    <w:rsid w:val="00497716"/>
    <w:rsid w:val="004A041D"/>
    <w:rsid w:val="004E4470"/>
    <w:rsid w:val="004E4DAB"/>
    <w:rsid w:val="004F1F05"/>
    <w:rsid w:val="00534A15"/>
    <w:rsid w:val="00541E8B"/>
    <w:rsid w:val="005620A1"/>
    <w:rsid w:val="005916C2"/>
    <w:rsid w:val="005C3784"/>
    <w:rsid w:val="005D298E"/>
    <w:rsid w:val="005E004C"/>
    <w:rsid w:val="005F5F3A"/>
    <w:rsid w:val="00624E5E"/>
    <w:rsid w:val="00641F92"/>
    <w:rsid w:val="006D7162"/>
    <w:rsid w:val="006F47B2"/>
    <w:rsid w:val="00714747"/>
    <w:rsid w:val="0071501E"/>
    <w:rsid w:val="00755BC7"/>
    <w:rsid w:val="00780B16"/>
    <w:rsid w:val="007C57CD"/>
    <w:rsid w:val="007C7CB6"/>
    <w:rsid w:val="007F6B66"/>
    <w:rsid w:val="00811223"/>
    <w:rsid w:val="0081433D"/>
    <w:rsid w:val="00825B42"/>
    <w:rsid w:val="008268B1"/>
    <w:rsid w:val="00827B19"/>
    <w:rsid w:val="0083317E"/>
    <w:rsid w:val="00840B78"/>
    <w:rsid w:val="00851376"/>
    <w:rsid w:val="00862A95"/>
    <w:rsid w:val="008736F2"/>
    <w:rsid w:val="008A6870"/>
    <w:rsid w:val="008B56EE"/>
    <w:rsid w:val="008C1C75"/>
    <w:rsid w:val="008D3012"/>
    <w:rsid w:val="009038A5"/>
    <w:rsid w:val="009128A3"/>
    <w:rsid w:val="00917980"/>
    <w:rsid w:val="00920F2D"/>
    <w:rsid w:val="00933808"/>
    <w:rsid w:val="00953C92"/>
    <w:rsid w:val="009A2D67"/>
    <w:rsid w:val="009B4893"/>
    <w:rsid w:val="009B4E6C"/>
    <w:rsid w:val="009B707C"/>
    <w:rsid w:val="009C0B19"/>
    <w:rsid w:val="009E221C"/>
    <w:rsid w:val="00A1DD57"/>
    <w:rsid w:val="00A27FD0"/>
    <w:rsid w:val="00A35375"/>
    <w:rsid w:val="00A3539E"/>
    <w:rsid w:val="00A55DBB"/>
    <w:rsid w:val="00A56FF3"/>
    <w:rsid w:val="00A62D2B"/>
    <w:rsid w:val="00AD26F8"/>
    <w:rsid w:val="00B00F49"/>
    <w:rsid w:val="00B163F5"/>
    <w:rsid w:val="00B244EC"/>
    <w:rsid w:val="00B628C0"/>
    <w:rsid w:val="00B66F92"/>
    <w:rsid w:val="00B73ADB"/>
    <w:rsid w:val="00B91620"/>
    <w:rsid w:val="00C006E7"/>
    <w:rsid w:val="00C05831"/>
    <w:rsid w:val="00C131DD"/>
    <w:rsid w:val="00C428F1"/>
    <w:rsid w:val="00C676C6"/>
    <w:rsid w:val="00CC3B53"/>
    <w:rsid w:val="00CE21B9"/>
    <w:rsid w:val="00CE59D0"/>
    <w:rsid w:val="00CF3CB4"/>
    <w:rsid w:val="00D04A57"/>
    <w:rsid w:val="00D30E51"/>
    <w:rsid w:val="00D53FD4"/>
    <w:rsid w:val="00D74CD3"/>
    <w:rsid w:val="00DA0205"/>
    <w:rsid w:val="00DB195C"/>
    <w:rsid w:val="00DB3FF3"/>
    <w:rsid w:val="00DB650B"/>
    <w:rsid w:val="00DC4B19"/>
    <w:rsid w:val="00DD1D3C"/>
    <w:rsid w:val="00DE008A"/>
    <w:rsid w:val="00E05C77"/>
    <w:rsid w:val="00E41472"/>
    <w:rsid w:val="00E47989"/>
    <w:rsid w:val="00E93BD1"/>
    <w:rsid w:val="00E940DB"/>
    <w:rsid w:val="00ED748D"/>
    <w:rsid w:val="00EE6017"/>
    <w:rsid w:val="00EE724C"/>
    <w:rsid w:val="00EE7566"/>
    <w:rsid w:val="00EF7ACB"/>
    <w:rsid w:val="00F03B9E"/>
    <w:rsid w:val="00F138FF"/>
    <w:rsid w:val="00F32169"/>
    <w:rsid w:val="00F363A9"/>
    <w:rsid w:val="00F40D01"/>
    <w:rsid w:val="00F72845"/>
    <w:rsid w:val="00F80B88"/>
    <w:rsid w:val="00F90327"/>
    <w:rsid w:val="00F9729A"/>
    <w:rsid w:val="00FA1548"/>
    <w:rsid w:val="00FA2EA2"/>
    <w:rsid w:val="00FA6FBC"/>
    <w:rsid w:val="00FB0D34"/>
    <w:rsid w:val="00FB1C9A"/>
    <w:rsid w:val="00FC2356"/>
    <w:rsid w:val="00FE0A38"/>
    <w:rsid w:val="00FE24A7"/>
    <w:rsid w:val="00FF2D9B"/>
    <w:rsid w:val="01104436"/>
    <w:rsid w:val="02A6531B"/>
    <w:rsid w:val="041D1959"/>
    <w:rsid w:val="05986576"/>
    <w:rsid w:val="05DCAAA5"/>
    <w:rsid w:val="0614CC98"/>
    <w:rsid w:val="061CA9F8"/>
    <w:rsid w:val="06E50FD1"/>
    <w:rsid w:val="07D2F4F9"/>
    <w:rsid w:val="088A77D1"/>
    <w:rsid w:val="089EF67C"/>
    <w:rsid w:val="0B49ABE3"/>
    <w:rsid w:val="11DECCC4"/>
    <w:rsid w:val="1268D4D5"/>
    <w:rsid w:val="133A332D"/>
    <w:rsid w:val="14096A93"/>
    <w:rsid w:val="1533D1C6"/>
    <w:rsid w:val="15F2CE6F"/>
    <w:rsid w:val="17410B55"/>
    <w:rsid w:val="183F1740"/>
    <w:rsid w:val="18686EC8"/>
    <w:rsid w:val="188BC2A7"/>
    <w:rsid w:val="194EEF74"/>
    <w:rsid w:val="19C23DE7"/>
    <w:rsid w:val="1BA0A20C"/>
    <w:rsid w:val="1BA0DA28"/>
    <w:rsid w:val="1CA4A0B4"/>
    <w:rsid w:val="1CF81FDD"/>
    <w:rsid w:val="1F4FE9F7"/>
    <w:rsid w:val="20828B4A"/>
    <w:rsid w:val="216FA1A9"/>
    <w:rsid w:val="21E27DF3"/>
    <w:rsid w:val="22F5E53E"/>
    <w:rsid w:val="22FBF119"/>
    <w:rsid w:val="23342733"/>
    <w:rsid w:val="244B5CEF"/>
    <w:rsid w:val="24858B60"/>
    <w:rsid w:val="25732425"/>
    <w:rsid w:val="25A4DEA0"/>
    <w:rsid w:val="26E38CCF"/>
    <w:rsid w:val="287F5D30"/>
    <w:rsid w:val="28EA7B7D"/>
    <w:rsid w:val="2AA002E2"/>
    <w:rsid w:val="2ACC85EE"/>
    <w:rsid w:val="2BF10C83"/>
    <w:rsid w:val="2DBA8AF1"/>
    <w:rsid w:val="2DBFFD67"/>
    <w:rsid w:val="2E0DA264"/>
    <w:rsid w:val="3099674F"/>
    <w:rsid w:val="323537B0"/>
    <w:rsid w:val="3363833E"/>
    <w:rsid w:val="34888333"/>
    <w:rsid w:val="34EF75BD"/>
    <w:rsid w:val="3520B666"/>
    <w:rsid w:val="37BD6ACB"/>
    <w:rsid w:val="383229C2"/>
    <w:rsid w:val="385CC180"/>
    <w:rsid w:val="38F15DFB"/>
    <w:rsid w:val="3A0F9418"/>
    <w:rsid w:val="3A2A7336"/>
    <w:rsid w:val="3AC5FDFB"/>
    <w:rsid w:val="3D14EB66"/>
    <w:rsid w:val="3D68C2B6"/>
    <w:rsid w:val="3DB65D9B"/>
    <w:rsid w:val="4081C34E"/>
    <w:rsid w:val="4136F3E9"/>
    <w:rsid w:val="41E85C89"/>
    <w:rsid w:val="43010B7B"/>
    <w:rsid w:val="45FA61FE"/>
    <w:rsid w:val="48579E0D"/>
    <w:rsid w:val="49DA4611"/>
    <w:rsid w:val="49FC66C8"/>
    <w:rsid w:val="4B761672"/>
    <w:rsid w:val="4BD8D05A"/>
    <w:rsid w:val="4D6DDB10"/>
    <w:rsid w:val="4F50860A"/>
    <w:rsid w:val="4FFD6E64"/>
    <w:rsid w:val="50753E99"/>
    <w:rsid w:val="50775D76"/>
    <w:rsid w:val="5488FA8E"/>
    <w:rsid w:val="5561F4BF"/>
    <w:rsid w:val="57BA1A23"/>
    <w:rsid w:val="5854071A"/>
    <w:rsid w:val="585C8700"/>
    <w:rsid w:val="58742161"/>
    <w:rsid w:val="598B284D"/>
    <w:rsid w:val="59B13980"/>
    <w:rsid w:val="59C9E090"/>
    <w:rsid w:val="5A5F73A8"/>
    <w:rsid w:val="62677A1D"/>
    <w:rsid w:val="63C9A365"/>
    <w:rsid w:val="64C3D74B"/>
    <w:rsid w:val="64CDDAF4"/>
    <w:rsid w:val="65A471EA"/>
    <w:rsid w:val="65B0FEB3"/>
    <w:rsid w:val="664C55E8"/>
    <w:rsid w:val="680D693C"/>
    <w:rsid w:val="681DE195"/>
    <w:rsid w:val="683EF2CF"/>
    <w:rsid w:val="68A8069F"/>
    <w:rsid w:val="69A14C17"/>
    <w:rsid w:val="6A7BE6AD"/>
    <w:rsid w:val="6A91A837"/>
    <w:rsid w:val="6B4509FE"/>
    <w:rsid w:val="6B6BB2A9"/>
    <w:rsid w:val="6C89716F"/>
    <w:rsid w:val="6D47DDD4"/>
    <w:rsid w:val="6DE7B6A7"/>
    <w:rsid w:val="6E7B2F82"/>
    <w:rsid w:val="6F7F05CE"/>
    <w:rsid w:val="71B44B82"/>
    <w:rsid w:val="730D5003"/>
    <w:rsid w:val="73501BE3"/>
    <w:rsid w:val="73902B9F"/>
    <w:rsid w:val="744C8032"/>
    <w:rsid w:val="745A90CA"/>
    <w:rsid w:val="74743674"/>
    <w:rsid w:val="748FF807"/>
    <w:rsid w:val="7517D3A0"/>
    <w:rsid w:val="754C5FBF"/>
    <w:rsid w:val="76ACB6AB"/>
    <w:rsid w:val="77A736E2"/>
    <w:rsid w:val="783C4FC1"/>
    <w:rsid w:val="7B169313"/>
    <w:rsid w:val="7C112619"/>
    <w:rsid w:val="7C9B09EC"/>
    <w:rsid w:val="7CBE5898"/>
    <w:rsid w:val="7E0DCD46"/>
    <w:rsid w:val="7F0DFA64"/>
    <w:rsid w:val="7FDAEEEA"/>
    <w:rsid w:val="7FE10B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9680"/>
  <w15:chartTrackingRefBased/>
  <w15:docId w15:val="{5C7A7B0B-8F53-F445-90C2-90FD2175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31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3225553">
      <w:bodyDiv w:val="1"/>
      <w:marLeft w:val="0"/>
      <w:marRight w:val="0"/>
      <w:marTop w:val="0"/>
      <w:marBottom w:val="0"/>
      <w:divBdr>
        <w:top w:val="none" w:sz="0" w:space="0" w:color="auto"/>
        <w:left w:val="none" w:sz="0" w:space="0" w:color="auto"/>
        <w:bottom w:val="none" w:sz="0" w:space="0" w:color="auto"/>
        <w:right w:val="none" w:sz="0" w:space="0" w:color="auto"/>
      </w:divBdr>
    </w:div>
    <w:div w:id="5397099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874921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05358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703516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sfiratnasreen/Library/Containers/com.microsoft.Word/Data/Library/Application%2520Support/Microsoft/Office/16.0/DTS/en-GB%257bE225694F-377C-2944-A8A6-C81A34296C83%257d/%257bCB057599-5950-7D4A-A2A6-BBC534785F22%25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BD0B1BB121E24182648499466E9AA4"/>
        <w:category>
          <w:name w:val="General"/>
          <w:gallery w:val="placeholder"/>
        </w:category>
        <w:types>
          <w:type w:val="bbPlcHdr"/>
        </w:types>
        <w:behaviors>
          <w:behavior w:val="content"/>
        </w:behaviors>
        <w:guid w:val="{A72A9949-C423-224A-B3B8-A306EC59BE0C}"/>
      </w:docPartPr>
      <w:docPartBody>
        <w:p w:rsidR="007142E6" w:rsidRDefault="00352098">
          <w:pPr>
            <w:pStyle w:val="97BD0B1BB121E24182648499466E9AA4"/>
          </w:pPr>
          <w:r>
            <w:rPr>
              <w:lang w:bidi="en-GB"/>
            </w:rPr>
            <w:t>[Title here, up to 12 words, on one to two lines]</w:t>
          </w:r>
        </w:p>
      </w:docPartBody>
    </w:docPart>
    <w:docPart>
      <w:docPartPr>
        <w:name w:val="B88648F458C5AC42B37B72C523450928"/>
        <w:category>
          <w:name w:val="General"/>
          <w:gallery w:val="placeholder"/>
        </w:category>
        <w:types>
          <w:type w:val="bbPlcHdr"/>
        </w:types>
        <w:behaviors>
          <w:behavior w:val="content"/>
        </w:behaviors>
        <w:guid w:val="{3989E00C-D9D6-AF48-AECA-39D7DEE7D0B0}"/>
      </w:docPartPr>
      <w:docPartBody>
        <w:p w:rsidR="007142E6" w:rsidRDefault="00352098">
          <w:pPr>
            <w:pStyle w:val="B88648F458C5AC42B37B72C523450928"/>
          </w:pPr>
          <w:r>
            <w:rPr>
              <w:lang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98"/>
    <w:rsid w:val="00352098"/>
    <w:rsid w:val="007142E6"/>
    <w:rsid w:val="00896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97BD0B1BB121E24182648499466E9AA4">
    <w:name w:val="97BD0B1BB121E24182648499466E9AA4"/>
  </w:style>
  <w:style w:type="character" w:styleId="Emphasis">
    <w:name w:val="Emphasis"/>
    <w:basedOn w:val="DefaultParagraphFont"/>
    <w:uiPriority w:val="20"/>
    <w:unhideWhenUsed/>
    <w:qFormat/>
    <w:rPr>
      <w:i/>
      <w:iCs/>
    </w:rPr>
  </w:style>
  <w:style w:type="paragraph" w:styleId="Bibliography">
    <w:name w:val="Bibliography"/>
    <w:basedOn w:val="Normal"/>
    <w:next w:val="Normal"/>
    <w:uiPriority w:val="37"/>
    <w:semiHidden/>
    <w:unhideWhenUsed/>
  </w:style>
  <w:style w:type="paragraph" w:customStyle="1" w:styleId="B88648F458C5AC42B37B72C523450928">
    <w:name w:val="B88648F458C5AC42B37B72C523450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Meeting Diary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%7bCB057599-5950-7D4A-A2A6-BBC534785F22%7dtf10002091.dotx</Template>
  <TotalTime>0</TotalTime>
  <Pages>7</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Links>
    <vt:vector size="30" baseType="variant">
      <vt:variant>
        <vt:i4>1703993</vt:i4>
      </vt:variant>
      <vt:variant>
        <vt:i4>26</vt:i4>
      </vt:variant>
      <vt:variant>
        <vt:i4>0</vt:i4>
      </vt:variant>
      <vt:variant>
        <vt:i4>5</vt:i4>
      </vt:variant>
      <vt:variant>
        <vt:lpwstr/>
      </vt:variant>
      <vt:variant>
        <vt:lpwstr>_Toc95305068</vt:lpwstr>
      </vt:variant>
      <vt:variant>
        <vt:i4>1376313</vt:i4>
      </vt:variant>
      <vt:variant>
        <vt:i4>20</vt:i4>
      </vt:variant>
      <vt:variant>
        <vt:i4>0</vt:i4>
      </vt:variant>
      <vt:variant>
        <vt:i4>5</vt:i4>
      </vt:variant>
      <vt:variant>
        <vt:lpwstr/>
      </vt:variant>
      <vt:variant>
        <vt:lpwstr>_Toc95305067</vt:lpwstr>
      </vt:variant>
      <vt:variant>
        <vt:i4>1310777</vt:i4>
      </vt:variant>
      <vt:variant>
        <vt:i4>14</vt:i4>
      </vt:variant>
      <vt:variant>
        <vt:i4>0</vt:i4>
      </vt:variant>
      <vt:variant>
        <vt:i4>5</vt:i4>
      </vt:variant>
      <vt:variant>
        <vt:lpwstr/>
      </vt:variant>
      <vt:variant>
        <vt:lpwstr>_Toc95305066</vt:lpwstr>
      </vt:variant>
      <vt:variant>
        <vt:i4>1507385</vt:i4>
      </vt:variant>
      <vt:variant>
        <vt:i4>8</vt:i4>
      </vt:variant>
      <vt:variant>
        <vt:i4>0</vt:i4>
      </vt:variant>
      <vt:variant>
        <vt:i4>5</vt:i4>
      </vt:variant>
      <vt:variant>
        <vt:lpwstr/>
      </vt:variant>
      <vt:variant>
        <vt:lpwstr>_Toc95305065</vt:lpwstr>
      </vt:variant>
      <vt:variant>
        <vt:i4>1441849</vt:i4>
      </vt:variant>
      <vt:variant>
        <vt:i4>2</vt:i4>
      </vt:variant>
      <vt:variant>
        <vt:i4>0</vt:i4>
      </vt:variant>
      <vt:variant>
        <vt:i4>5</vt:i4>
      </vt:variant>
      <vt:variant>
        <vt:lpwstr/>
      </vt:variant>
      <vt:variant>
        <vt:lpwstr>_Toc95305064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Team Project 2022 – 06 30205
Shared Meeting Diary
team ai 53-21</dc:title>
  <dc:subject/>
  <dc:creator>Microsoft Office User</dc:creator>
  <cp:keywords/>
  <dc:description/>
  <cp:lastModifiedBy>Mosfirat Nasreen (BSc Art Intel + Comp Sci w IY)</cp:lastModifiedBy>
  <cp:revision>2</cp:revision>
  <dcterms:created xsi:type="dcterms:W3CDTF">2022-02-11T19:35:00Z</dcterms:created>
  <dcterms:modified xsi:type="dcterms:W3CDTF">2022-02-11T19:35:00Z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